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E0286" w14:textId="0E5ACD5A" w:rsidR="00092D2E" w:rsidRPr="001B127A" w:rsidRDefault="00382B22" w:rsidP="000972D4">
      <w:pPr>
        <w:pStyle w:val="TitleCover"/>
        <w:spacing w:before="1400" w:after="400"/>
        <w:rPr>
          <w:rFonts w:cs="Arial"/>
          <w:spacing w:val="-20"/>
          <w:sz w:val="36"/>
          <w:szCs w:val="36"/>
          <w:lang w:val="fr-CA"/>
        </w:rPr>
      </w:pPr>
      <w:r w:rsidRPr="001B127A">
        <w:rPr>
          <w:rFonts w:cs="Arial"/>
          <w:noProof/>
          <w:spacing w:val="-20"/>
          <w:sz w:val="36"/>
          <w:szCs w:val="36"/>
          <w:lang w:val="fr-FR" w:eastAsia="fr-FR"/>
        </w:rPr>
        <mc:AlternateContent>
          <mc:Choice Requires="wps">
            <w:drawing>
              <wp:anchor distT="0" distB="0" distL="114300" distR="114300" simplePos="0" relativeHeight="251657216" behindDoc="0" locked="0" layoutInCell="1" allowOverlap="1" wp14:anchorId="5F5E6081" wp14:editId="42A9282E">
                <wp:simplePos x="0" y="0"/>
                <wp:positionH relativeFrom="column">
                  <wp:posOffset>1123315</wp:posOffset>
                </wp:positionH>
                <wp:positionV relativeFrom="paragraph">
                  <wp:posOffset>228600</wp:posOffset>
                </wp:positionV>
                <wp:extent cx="4156075" cy="5740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7404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outerShdw blurRad="63500" dist="107763" dir="2700000" algn="ctr" rotWithShape="0">
                                  <a:srgbClr val="DC0081">
                                    <a:alpha val="74998"/>
                                  </a:srgbClr>
                                </a:outerShdw>
                              </a:effectLst>
                            </a14:hiddenEffects>
                          </a:ext>
                        </a:extLst>
                      </wps:spPr>
                      <wps:txbx>
                        <w:txbxContent>
                          <w:p w14:paraId="218591E9" w14:textId="77777777" w:rsidR="00CE1550" w:rsidRPr="00705B9F" w:rsidRDefault="00CE1550"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5F5E6081" id="_x0000_t202" coordsize="21600,21600" o:spt="202" path="m,l,21600r21600,l21600,xe">
                <v:stroke joinstyle="miter"/>
                <v:path gradientshapeok="t" o:connecttype="rect"/>
              </v:shapetype>
              <v:shape id="Text Box 6" o:spid="_x0000_s1026" type="#_x0000_t202" style="position:absolute;margin-left:88.45pt;margin-top:18pt;width:327.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" filled="f" fillcolor="silver" stroked="f" strokecolor="#b2b2b2" strokeweight="4pt">
                <v:stroke endcap="round"/>
                <v:shadow color="#dc0081" opacity="49150f" offset="6pt,6pt"/>
                <v:textbox>
                  <w:txbxContent>
                    <w:p w14:paraId="218591E9" w14:textId="77777777" w:rsidR="00CE1550" w:rsidRPr="00705B9F" w:rsidRDefault="00CE1550"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v:textbox>
              </v:shape>
            </w:pict>
          </mc:Fallback>
        </mc:AlternateContent>
      </w:r>
      <w:r w:rsidRPr="001B127A">
        <w:rPr>
          <w:noProof/>
          <w:lang w:val="fr-FR" w:eastAsia="fr-FR"/>
        </w:rPr>
        <w:drawing>
          <wp:anchor distT="0" distB="0" distL="114300" distR="114300" simplePos="0" relativeHeight="251659264" behindDoc="0" locked="0" layoutInCell="1" allowOverlap="1" wp14:anchorId="6E773517" wp14:editId="6E3C9F06">
            <wp:simplePos x="0" y="0"/>
            <wp:positionH relativeFrom="column">
              <wp:posOffset>-64135</wp:posOffset>
            </wp:positionH>
            <wp:positionV relativeFrom="paragraph">
              <wp:posOffset>-8890</wp:posOffset>
            </wp:positionV>
            <wp:extent cx="1187450" cy="793115"/>
            <wp:effectExtent l="0" t="0" r="6350" b="0"/>
            <wp:wrapNone/>
            <wp:docPr id="8" name="Picture 8"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rouge-devise-impr-fond_transpar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7450" cy="79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2D4" w:rsidRPr="001B127A">
        <w:rPr>
          <w:rFonts w:cs="Arial"/>
          <w:spacing w:val="-20"/>
          <w:sz w:val="36"/>
          <w:szCs w:val="36"/>
          <w:lang w:val="fr-CA"/>
        </w:rPr>
        <w:br/>
      </w:r>
      <w:r w:rsidR="000972D4" w:rsidRPr="001B127A">
        <w:rPr>
          <w:rFonts w:cs="Arial"/>
          <w:spacing w:val="-20"/>
          <w:sz w:val="36"/>
          <w:szCs w:val="36"/>
          <w:lang w:val="fr-CA"/>
        </w:rPr>
        <w:br/>
      </w:r>
      <w:r w:rsidR="000972D4" w:rsidRPr="001B127A">
        <w:rPr>
          <w:rFonts w:cs="Arial"/>
          <w:spacing w:val="-20"/>
          <w:sz w:val="36"/>
          <w:szCs w:val="36"/>
          <w:lang w:val="fr-CA"/>
        </w:rPr>
        <w:br/>
      </w:r>
      <w:r w:rsidR="008C4054" w:rsidRPr="001B127A">
        <w:rPr>
          <w:rFonts w:cs="Arial"/>
          <w:spacing w:val="-20"/>
          <w:sz w:val="36"/>
          <w:szCs w:val="36"/>
          <w:lang w:val="fr-CA"/>
        </w:rPr>
        <w:t xml:space="preserve">Rapport de </w:t>
      </w:r>
      <w:r w:rsidR="00092D2E" w:rsidRPr="001B127A">
        <w:rPr>
          <w:rFonts w:cs="Arial"/>
          <w:spacing w:val="-20"/>
          <w:sz w:val="36"/>
          <w:szCs w:val="36"/>
          <w:lang w:val="fr-CA"/>
        </w:rPr>
        <w:t xml:space="preserve">laboratoire </w:t>
      </w:r>
      <w:r w:rsidR="00A005F3">
        <w:rPr>
          <w:rFonts w:cs="Arial"/>
          <w:spacing w:val="-20"/>
          <w:sz w:val="36"/>
          <w:szCs w:val="36"/>
          <w:lang w:val="fr-CA"/>
        </w:rPr>
        <w:t>4</w:t>
      </w:r>
      <w:r w:rsidR="00092D2E" w:rsidRPr="001B127A">
        <w:rPr>
          <w:rFonts w:cs="Arial"/>
          <w:spacing w:val="-20"/>
          <w:sz w:val="36"/>
          <w:szCs w:val="36"/>
          <w:lang w:val="fr-CA"/>
        </w:rPr>
        <w:t xml:space="preserve">: </w:t>
      </w:r>
      <w:r w:rsidR="00CE7017" w:rsidRPr="001B127A">
        <w:rPr>
          <w:rFonts w:cs="Arial"/>
          <w:spacing w:val="-20"/>
          <w:sz w:val="36"/>
          <w:szCs w:val="36"/>
          <w:lang w:val="fr-CA"/>
        </w:rPr>
        <w:t xml:space="preserve">Prototype </w:t>
      </w:r>
      <w:r w:rsidR="00516B27">
        <w:rPr>
          <w:rFonts w:cs="Arial"/>
          <w:spacing w:val="-20"/>
          <w:sz w:val="36"/>
          <w:szCs w:val="36"/>
          <w:lang w:val="fr-CA"/>
        </w:rPr>
        <w:t>dynamique</w:t>
      </w:r>
    </w:p>
    <w:p w14:paraId="7363842D" w14:textId="77777777" w:rsidR="00795997" w:rsidRPr="001B127A" w:rsidRDefault="00795997" w:rsidP="00795997">
      <w:pPr>
        <w:rPr>
          <w:lang w:val="fr-CA"/>
        </w:rPr>
      </w:pPr>
      <w:r w:rsidRPr="001B127A">
        <w:rPr>
          <w:rFonts w:cs="Arial"/>
          <w:color w:val="365F91"/>
          <w:spacing w:val="-20"/>
          <w:sz w:val="36"/>
          <w:szCs w:val="36"/>
          <w:lang w:val="fr-CA"/>
        </w:rPr>
        <w:t>[Titre de votre projet]</w:t>
      </w:r>
      <w:r w:rsidRPr="001B127A">
        <w:rPr>
          <w:rFonts w:cs="Arial"/>
          <w:spacing w:val="-20"/>
          <w:sz w:val="36"/>
          <w:szCs w:val="36"/>
          <w:lang w:val="fr-CA"/>
        </w:rPr>
        <w:br/>
      </w:r>
    </w:p>
    <w:p w14:paraId="4BD2A6B6" w14:textId="77777777" w:rsidR="00092D2E" w:rsidRPr="001B127A" w:rsidRDefault="00092D2E" w:rsidP="00092D2E">
      <w:pPr>
        <w:rPr>
          <w:lang w:val="fr-CA"/>
        </w:rPr>
      </w:pPr>
    </w:p>
    <w:p w14:paraId="6B527167" w14:textId="77777777" w:rsidR="005D1F38" w:rsidRPr="001B127A" w:rsidRDefault="005D1F38" w:rsidP="005D1F38">
      <w:pPr>
        <w:rPr>
          <w:rFonts w:ascii="Arial" w:hAnsi="Arial" w:cs="Arial"/>
          <w:lang w:val="fr-CA"/>
        </w:rPr>
      </w:pPr>
    </w:p>
    <w:p w14:paraId="54D55BBA" w14:textId="77777777" w:rsidR="00776F91" w:rsidRPr="001B127A" w:rsidRDefault="00776F91" w:rsidP="005D1F38">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2369"/>
      </w:tblGrid>
      <w:tr w:rsidR="005D1F38" w:rsidRPr="001B127A" w14:paraId="4AE459B1" w14:textId="77777777" w:rsidTr="00776F91">
        <w:tc>
          <w:tcPr>
            <w:tcW w:w="3119" w:type="dxa"/>
          </w:tcPr>
          <w:p w14:paraId="182CCA36" w14:textId="77777777"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Cours</w:t>
            </w:r>
          </w:p>
        </w:tc>
        <w:tc>
          <w:tcPr>
            <w:tcW w:w="5629" w:type="dxa"/>
            <w:gridSpan w:val="2"/>
          </w:tcPr>
          <w:p w14:paraId="095632B7" w14:textId="77777777" w:rsidR="005D1F38" w:rsidRPr="001B127A" w:rsidRDefault="00177FAD" w:rsidP="00E6047B">
            <w:pPr>
              <w:pStyle w:val="TableText"/>
              <w:spacing w:after="0"/>
              <w:ind w:left="86"/>
              <w:rPr>
                <w:rFonts w:ascii="Arial" w:hAnsi="Arial" w:cs="Arial"/>
                <w:szCs w:val="24"/>
              </w:rPr>
            </w:pPr>
            <w:r w:rsidRPr="001B127A">
              <w:rPr>
                <w:rFonts w:ascii="Arial" w:hAnsi="Arial" w:cs="Arial"/>
                <w:szCs w:val="24"/>
              </w:rPr>
              <w:t>GTI</w:t>
            </w:r>
            <w:r w:rsidR="004A491E" w:rsidRPr="001B127A">
              <w:rPr>
                <w:rFonts w:ascii="Arial" w:hAnsi="Arial" w:cs="Arial"/>
                <w:szCs w:val="24"/>
              </w:rPr>
              <w:t>35</w:t>
            </w:r>
            <w:r w:rsidR="005D1F38" w:rsidRPr="001B127A">
              <w:rPr>
                <w:rFonts w:ascii="Arial" w:hAnsi="Arial" w:cs="Arial"/>
                <w:szCs w:val="24"/>
              </w:rPr>
              <w:t>0</w:t>
            </w:r>
          </w:p>
        </w:tc>
      </w:tr>
      <w:tr w:rsidR="005D1F38" w:rsidRPr="001B127A" w14:paraId="4BF2DFF7" w14:textId="77777777" w:rsidTr="00776F91">
        <w:tc>
          <w:tcPr>
            <w:tcW w:w="3119" w:type="dxa"/>
          </w:tcPr>
          <w:p w14:paraId="3551B285" w14:textId="77777777"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Session</w:t>
            </w:r>
          </w:p>
        </w:tc>
        <w:tc>
          <w:tcPr>
            <w:tcW w:w="5629" w:type="dxa"/>
            <w:gridSpan w:val="2"/>
          </w:tcPr>
          <w:p w14:paraId="1A3A5C47" w14:textId="3245D9C5" w:rsidR="005D1F38" w:rsidRPr="001B127A" w:rsidRDefault="005B7DAE" w:rsidP="00E6047B">
            <w:pPr>
              <w:pStyle w:val="TableText"/>
              <w:spacing w:after="0"/>
              <w:ind w:left="86"/>
              <w:rPr>
                <w:rFonts w:ascii="Arial" w:hAnsi="Arial" w:cs="Arial"/>
                <w:szCs w:val="24"/>
              </w:rPr>
            </w:pPr>
            <w:r w:rsidRPr="005B7DAE">
              <w:rPr>
                <w:rFonts w:ascii="Arial" w:hAnsi="Arial" w:cs="Arial"/>
                <w:color w:val="000000"/>
                <w:szCs w:val="24"/>
              </w:rPr>
              <w:t>Automne</w:t>
            </w:r>
            <w:r>
              <w:rPr>
                <w:rFonts w:ascii="Arial" w:hAnsi="Arial" w:cs="Arial"/>
                <w:color w:val="000000"/>
                <w:sz w:val="20"/>
                <w:szCs w:val="20"/>
              </w:rPr>
              <w:t xml:space="preserve"> 2015</w:t>
            </w:r>
          </w:p>
        </w:tc>
      </w:tr>
      <w:tr w:rsidR="005D1F38" w:rsidRPr="001B127A" w14:paraId="1783F19C" w14:textId="77777777" w:rsidTr="00776F91">
        <w:tc>
          <w:tcPr>
            <w:tcW w:w="3119" w:type="dxa"/>
          </w:tcPr>
          <w:p w14:paraId="3F86EE35" w14:textId="77777777"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Groupe</w:t>
            </w:r>
          </w:p>
        </w:tc>
        <w:tc>
          <w:tcPr>
            <w:tcW w:w="5629" w:type="dxa"/>
            <w:gridSpan w:val="2"/>
          </w:tcPr>
          <w:p w14:paraId="366D3B2D" w14:textId="49F53485" w:rsidR="005D1F38" w:rsidRPr="001B127A" w:rsidRDefault="00EA5C74" w:rsidP="00E6047B">
            <w:pPr>
              <w:pStyle w:val="TableText"/>
              <w:spacing w:after="0"/>
              <w:ind w:left="86"/>
              <w:rPr>
                <w:rFonts w:ascii="Arial" w:hAnsi="Arial" w:cs="Arial"/>
                <w:szCs w:val="24"/>
              </w:rPr>
            </w:pPr>
            <w:r>
              <w:rPr>
                <w:rFonts w:ascii="Arial" w:hAnsi="Arial" w:cs="Arial"/>
                <w:szCs w:val="24"/>
              </w:rPr>
              <w:t>01</w:t>
            </w:r>
          </w:p>
        </w:tc>
      </w:tr>
      <w:tr w:rsidR="00092D2E" w:rsidRPr="001B127A" w14:paraId="6814A524" w14:textId="77777777" w:rsidTr="00776F91">
        <w:tc>
          <w:tcPr>
            <w:tcW w:w="3119" w:type="dxa"/>
          </w:tcPr>
          <w:p w14:paraId="3BD8B35B" w14:textId="77777777" w:rsidR="00092D2E" w:rsidRPr="001B127A" w:rsidRDefault="00092D2E" w:rsidP="00E6047B">
            <w:pPr>
              <w:pStyle w:val="TableText"/>
              <w:spacing w:after="0"/>
              <w:ind w:left="86"/>
              <w:jc w:val="right"/>
              <w:rPr>
                <w:rFonts w:ascii="Arial" w:hAnsi="Arial" w:cs="Arial"/>
                <w:szCs w:val="24"/>
              </w:rPr>
            </w:pPr>
            <w:r w:rsidRPr="001B127A">
              <w:rPr>
                <w:rFonts w:ascii="Arial" w:hAnsi="Arial" w:cs="Arial"/>
                <w:szCs w:val="24"/>
              </w:rPr>
              <w:t>Numéro de votre équipe</w:t>
            </w:r>
          </w:p>
        </w:tc>
        <w:tc>
          <w:tcPr>
            <w:tcW w:w="5629" w:type="dxa"/>
            <w:gridSpan w:val="2"/>
          </w:tcPr>
          <w:p w14:paraId="0365810E" w14:textId="77777777" w:rsidR="00092D2E" w:rsidRPr="001B127A" w:rsidRDefault="00092D2E" w:rsidP="00E6047B">
            <w:pPr>
              <w:pStyle w:val="TableText"/>
              <w:spacing w:after="0"/>
              <w:ind w:left="86"/>
              <w:rPr>
                <w:rFonts w:ascii="Arial" w:hAnsi="Arial" w:cs="Arial"/>
                <w:szCs w:val="24"/>
              </w:rPr>
            </w:pPr>
            <w:bookmarkStart w:id="0" w:name="_GoBack"/>
            <w:bookmarkEnd w:id="0"/>
          </w:p>
        </w:tc>
      </w:tr>
      <w:tr w:rsidR="005D1F38" w:rsidRPr="001B127A" w14:paraId="42268F99" w14:textId="77777777" w:rsidTr="00776F91">
        <w:tc>
          <w:tcPr>
            <w:tcW w:w="3119" w:type="dxa"/>
          </w:tcPr>
          <w:p w14:paraId="7B10329C" w14:textId="77777777"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Chargé(e) de laboratoire</w:t>
            </w:r>
          </w:p>
        </w:tc>
        <w:tc>
          <w:tcPr>
            <w:tcW w:w="5629" w:type="dxa"/>
            <w:gridSpan w:val="2"/>
          </w:tcPr>
          <w:p w14:paraId="37729763" w14:textId="77777777" w:rsidR="005D1F38" w:rsidRPr="001B127A" w:rsidRDefault="005D1F38" w:rsidP="00E6047B">
            <w:pPr>
              <w:pStyle w:val="TableText"/>
              <w:spacing w:after="0"/>
              <w:ind w:left="86"/>
              <w:rPr>
                <w:rFonts w:ascii="Arial" w:hAnsi="Arial" w:cs="Arial"/>
                <w:szCs w:val="24"/>
              </w:rPr>
            </w:pPr>
          </w:p>
        </w:tc>
      </w:tr>
      <w:tr w:rsidR="00776F91" w:rsidRPr="001B127A" w14:paraId="7C94003F" w14:textId="77777777" w:rsidTr="00776F91">
        <w:tc>
          <w:tcPr>
            <w:tcW w:w="3119" w:type="dxa"/>
          </w:tcPr>
          <w:p w14:paraId="5C5FCA3B" w14:textId="77777777" w:rsidR="00776F91" w:rsidRPr="001B127A" w:rsidRDefault="00776F91" w:rsidP="00E6047B">
            <w:pPr>
              <w:pStyle w:val="TableText"/>
              <w:spacing w:after="0"/>
              <w:ind w:left="86"/>
              <w:jc w:val="right"/>
              <w:rPr>
                <w:rFonts w:ascii="Arial" w:hAnsi="Arial" w:cs="Arial"/>
                <w:szCs w:val="24"/>
              </w:rPr>
            </w:pPr>
            <w:r w:rsidRPr="001B127A">
              <w:rPr>
                <w:rFonts w:ascii="Arial" w:hAnsi="Arial" w:cs="Arial"/>
                <w:szCs w:val="24"/>
              </w:rPr>
              <w:t>Étudiant(s)</w:t>
            </w:r>
          </w:p>
        </w:tc>
        <w:tc>
          <w:tcPr>
            <w:tcW w:w="3260" w:type="dxa"/>
          </w:tcPr>
          <w:p w14:paraId="61DE179E" w14:textId="0C932715" w:rsidR="00776F91" w:rsidRPr="001B127A" w:rsidRDefault="00EA5C74" w:rsidP="00E6047B">
            <w:pPr>
              <w:pStyle w:val="TableText"/>
              <w:spacing w:after="0"/>
              <w:ind w:left="86"/>
              <w:rPr>
                <w:rFonts w:ascii="Arial" w:hAnsi="Arial" w:cs="Arial"/>
                <w:i/>
                <w:szCs w:val="24"/>
              </w:rPr>
            </w:pPr>
            <w:r>
              <w:rPr>
                <w:rFonts w:ascii="Arial" w:hAnsi="Arial" w:cs="Arial"/>
                <w:i/>
                <w:szCs w:val="24"/>
              </w:rPr>
              <w:t>Guitton Nicolas</w:t>
            </w:r>
          </w:p>
          <w:p w14:paraId="4971DC1A" w14:textId="77777777" w:rsidR="00EA5C74" w:rsidRDefault="00EA5C74" w:rsidP="00776F91">
            <w:pPr>
              <w:pStyle w:val="TableText"/>
              <w:spacing w:after="0"/>
              <w:ind w:left="86"/>
              <w:rPr>
                <w:rFonts w:ascii="Arial" w:hAnsi="Arial" w:cs="Arial"/>
                <w:szCs w:val="24"/>
              </w:rPr>
            </w:pPr>
            <w:r>
              <w:rPr>
                <w:rFonts w:ascii="Arial" w:hAnsi="Arial" w:cs="Arial"/>
                <w:i/>
                <w:szCs w:val="24"/>
              </w:rPr>
              <w:t xml:space="preserve">Maximilien </w:t>
            </w:r>
            <w:proofErr w:type="spellStart"/>
            <w:r>
              <w:rPr>
                <w:rFonts w:ascii="Arial" w:hAnsi="Arial" w:cs="Arial"/>
                <w:i/>
                <w:szCs w:val="24"/>
              </w:rPr>
              <w:t>Caulet</w:t>
            </w:r>
            <w:proofErr w:type="spellEnd"/>
            <w:r w:rsidR="00776F91" w:rsidRPr="001B127A">
              <w:rPr>
                <w:rFonts w:ascii="Arial" w:hAnsi="Arial" w:cs="Arial"/>
                <w:szCs w:val="24"/>
              </w:rPr>
              <w:tab/>
            </w:r>
          </w:p>
          <w:p w14:paraId="203CEE9A" w14:textId="4B10D8EA" w:rsidR="00776F91" w:rsidRPr="001B127A" w:rsidRDefault="00EA5C74" w:rsidP="00776F91">
            <w:pPr>
              <w:pStyle w:val="TableText"/>
              <w:spacing w:after="0"/>
              <w:ind w:left="86"/>
              <w:rPr>
                <w:rFonts w:ascii="Arial" w:hAnsi="Arial" w:cs="Arial"/>
                <w:szCs w:val="24"/>
              </w:rPr>
            </w:pPr>
            <w:proofErr w:type="spellStart"/>
            <w:r>
              <w:rPr>
                <w:rFonts w:ascii="Arial" w:hAnsi="Arial" w:cs="Arial"/>
                <w:szCs w:val="24"/>
              </w:rPr>
              <w:t>Hassane</w:t>
            </w:r>
            <w:proofErr w:type="spellEnd"/>
            <w:r>
              <w:rPr>
                <w:rFonts w:ascii="Arial" w:hAnsi="Arial" w:cs="Arial"/>
                <w:szCs w:val="24"/>
              </w:rPr>
              <w:t xml:space="preserve"> Hassani</w:t>
            </w:r>
            <w:r w:rsidR="00776F91" w:rsidRPr="001B127A">
              <w:rPr>
                <w:rFonts w:ascii="Arial" w:hAnsi="Arial" w:cs="Arial"/>
                <w:szCs w:val="24"/>
              </w:rPr>
              <w:tab/>
            </w:r>
          </w:p>
        </w:tc>
        <w:tc>
          <w:tcPr>
            <w:tcW w:w="2369" w:type="dxa"/>
          </w:tcPr>
          <w:p w14:paraId="605E6731" w14:textId="77777777" w:rsidR="00776F91" w:rsidRDefault="00EA5C74" w:rsidP="00E6047B">
            <w:pPr>
              <w:pStyle w:val="TableText"/>
              <w:spacing w:after="0"/>
              <w:ind w:left="86"/>
              <w:rPr>
                <w:rFonts w:ascii="Arial" w:hAnsi="Arial" w:cs="Arial"/>
                <w:i/>
                <w:szCs w:val="24"/>
              </w:rPr>
            </w:pPr>
            <w:r>
              <w:rPr>
                <w:rFonts w:ascii="Arial" w:hAnsi="Arial" w:cs="Arial"/>
                <w:i/>
                <w:szCs w:val="24"/>
              </w:rPr>
              <w:t>GUIN02049307</w:t>
            </w:r>
          </w:p>
          <w:p w14:paraId="20A9A901" w14:textId="77777777" w:rsidR="00EA5C74" w:rsidRDefault="00EA5C74" w:rsidP="00E6047B">
            <w:pPr>
              <w:pStyle w:val="TableText"/>
              <w:spacing w:after="0"/>
              <w:ind w:left="86"/>
              <w:rPr>
                <w:rFonts w:ascii="Arial" w:hAnsi="Arial" w:cs="Arial"/>
                <w:i/>
                <w:szCs w:val="24"/>
              </w:rPr>
            </w:pPr>
            <w:r>
              <w:rPr>
                <w:rFonts w:ascii="Arial" w:hAnsi="Arial" w:cs="Arial"/>
                <w:i/>
                <w:szCs w:val="24"/>
              </w:rPr>
              <w:t>CAUM01129201</w:t>
            </w:r>
          </w:p>
          <w:p w14:paraId="288E77BB" w14:textId="5963DD99" w:rsidR="00EA5C74" w:rsidRPr="001B127A" w:rsidRDefault="00EA5C74" w:rsidP="00E6047B">
            <w:pPr>
              <w:pStyle w:val="TableText"/>
              <w:spacing w:after="0"/>
              <w:ind w:left="86"/>
              <w:rPr>
                <w:rFonts w:ascii="Arial" w:hAnsi="Arial" w:cs="Arial"/>
                <w:szCs w:val="24"/>
              </w:rPr>
            </w:pPr>
            <w:r>
              <w:rPr>
                <w:rFonts w:ascii="Arial" w:hAnsi="Arial" w:cs="Arial"/>
                <w:i/>
                <w:szCs w:val="24"/>
              </w:rPr>
              <w:t>HASH01119201</w:t>
            </w:r>
          </w:p>
        </w:tc>
      </w:tr>
      <w:tr w:rsidR="005D1F38" w:rsidRPr="001B127A" w14:paraId="43A789B0" w14:textId="77777777" w:rsidTr="00776F91">
        <w:tc>
          <w:tcPr>
            <w:tcW w:w="3119" w:type="dxa"/>
          </w:tcPr>
          <w:p w14:paraId="54DA5D62" w14:textId="27C55BEA"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Date</w:t>
            </w:r>
          </w:p>
        </w:tc>
        <w:tc>
          <w:tcPr>
            <w:tcW w:w="5629" w:type="dxa"/>
            <w:gridSpan w:val="2"/>
          </w:tcPr>
          <w:p w14:paraId="583D530A" w14:textId="77777777" w:rsidR="005D1F38" w:rsidRPr="001B127A" w:rsidRDefault="005D1F38" w:rsidP="00E6047B">
            <w:pPr>
              <w:pStyle w:val="TableText"/>
              <w:spacing w:after="0"/>
              <w:ind w:left="86"/>
              <w:rPr>
                <w:rFonts w:ascii="Arial" w:hAnsi="Arial" w:cs="Arial"/>
                <w:szCs w:val="24"/>
              </w:rPr>
            </w:pPr>
          </w:p>
        </w:tc>
      </w:tr>
    </w:tbl>
    <w:p w14:paraId="0D5A03BA" w14:textId="77777777" w:rsidR="005D1F38" w:rsidRPr="001B127A" w:rsidRDefault="005D1F38"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1B127A">
        <w:rPr>
          <w:rFonts w:ascii="Arial" w:hAnsi="Arial" w:cs="Arial"/>
          <w:lang w:val="fr-CA"/>
        </w:rPr>
        <w:br w:type="page"/>
      </w:r>
      <w:r w:rsidRPr="001B127A">
        <w:rPr>
          <w:rFonts w:ascii="Arial" w:hAnsi="Arial" w:cs="Arial"/>
          <w:b/>
          <w:sz w:val="28"/>
          <w:szCs w:val="28"/>
          <w:lang w:val="fr-CA"/>
        </w:rPr>
        <w:lastRenderedPageBreak/>
        <w:t xml:space="preserve">CONSIGNES </w:t>
      </w:r>
      <w:r w:rsidR="002A7929" w:rsidRPr="001B127A">
        <w:rPr>
          <w:rFonts w:ascii="Arial" w:hAnsi="Arial" w:cs="Arial"/>
          <w:b/>
          <w:sz w:val="28"/>
          <w:szCs w:val="28"/>
          <w:lang w:val="fr-CA"/>
        </w:rPr>
        <w:t>D’UTILISATION DU GAB</w:t>
      </w:r>
      <w:r w:rsidR="00E86144" w:rsidRPr="001B127A">
        <w:rPr>
          <w:rFonts w:ascii="Arial" w:hAnsi="Arial" w:cs="Arial"/>
          <w:b/>
          <w:sz w:val="28"/>
          <w:szCs w:val="28"/>
          <w:lang w:val="fr-CA"/>
        </w:rPr>
        <w:t>ARIT</w:t>
      </w:r>
    </w:p>
    <w:p w14:paraId="514DA16E" w14:textId="77777777" w:rsidR="005D1F38" w:rsidRPr="001B127A"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1.</w:t>
      </w:r>
      <w:r w:rsidRPr="001B127A">
        <w:rPr>
          <w:rFonts w:ascii="Arial" w:hAnsi="Arial" w:cs="Arial"/>
          <w:lang w:val="fr-CA"/>
        </w:rPr>
        <w:tab/>
      </w:r>
      <w:r w:rsidR="005D1F38" w:rsidRPr="001B127A">
        <w:rPr>
          <w:rFonts w:ascii="Arial" w:hAnsi="Arial" w:cs="Arial"/>
          <w:lang w:val="fr-CA"/>
        </w:rPr>
        <w:t xml:space="preserve">Le format de ce document doit être respecté. </w:t>
      </w:r>
    </w:p>
    <w:p w14:paraId="2A36CEE8" w14:textId="77777777" w:rsidR="00501BB1" w:rsidRPr="001B127A" w:rsidRDefault="00E86144" w:rsidP="00841DC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1B127A">
        <w:rPr>
          <w:rFonts w:ascii="Arial" w:hAnsi="Arial" w:cs="Arial"/>
          <w:lang w:val="fr-CA"/>
        </w:rPr>
        <w:t xml:space="preserve">2. </w:t>
      </w:r>
      <w:r w:rsidRPr="001B127A">
        <w:rPr>
          <w:rFonts w:ascii="Arial" w:hAnsi="Arial" w:cs="Arial"/>
          <w:lang w:val="fr-CA"/>
        </w:rPr>
        <w:tab/>
      </w:r>
      <w:r w:rsidR="005D1F38" w:rsidRPr="001B127A">
        <w:rPr>
          <w:rFonts w:ascii="Arial" w:hAnsi="Arial" w:cs="Arial"/>
          <w:lang w:val="fr-CA"/>
        </w:rPr>
        <w:t>Remplissez c</w:t>
      </w:r>
      <w:r w:rsidR="00501BB1" w:rsidRPr="001B127A">
        <w:rPr>
          <w:rFonts w:ascii="Arial" w:hAnsi="Arial" w:cs="Arial"/>
          <w:lang w:val="fr-CA"/>
        </w:rPr>
        <w:t>omplètement l'</w:t>
      </w:r>
      <w:r w:rsidR="00177FAD" w:rsidRPr="001B127A">
        <w:rPr>
          <w:rFonts w:ascii="Arial" w:hAnsi="Arial" w:cs="Arial"/>
          <w:lang w:val="fr-CA"/>
        </w:rPr>
        <w:t>entête</w:t>
      </w:r>
      <w:r w:rsidR="00501BB1" w:rsidRPr="001B127A">
        <w:rPr>
          <w:rFonts w:ascii="Arial" w:hAnsi="Arial" w:cs="Arial"/>
          <w:lang w:val="fr-CA"/>
        </w:rPr>
        <w:t xml:space="preserve"> précédent ainsi que toutes les sections du gabarit.</w:t>
      </w:r>
      <w:r w:rsidR="00841DC4" w:rsidRPr="001B127A">
        <w:rPr>
          <w:rFonts w:ascii="Arial" w:hAnsi="Arial" w:cs="Arial"/>
          <w:lang w:val="fr-CA"/>
        </w:rPr>
        <w:t xml:space="preserve">  Effacez tout le texte provenant du gabarit et remplacez le par votre texte.</w:t>
      </w:r>
      <w:r w:rsidR="009252B2" w:rsidRPr="001B127A">
        <w:rPr>
          <w:rFonts w:ascii="Arial" w:hAnsi="Arial" w:cs="Arial"/>
          <w:lang w:val="fr-CA"/>
        </w:rPr>
        <w:t xml:space="preserve">  Changer la police pour retirer les italiques.</w:t>
      </w:r>
    </w:p>
    <w:p w14:paraId="13AC5ADF" w14:textId="77777777" w:rsidR="005D1F38" w:rsidRPr="001B127A"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3.</w:t>
      </w:r>
      <w:r w:rsidRPr="001B127A">
        <w:rPr>
          <w:rFonts w:ascii="Arial" w:hAnsi="Arial" w:cs="Arial"/>
          <w:lang w:val="fr-CA"/>
        </w:rPr>
        <w:tab/>
      </w:r>
      <w:r w:rsidR="00501BB1" w:rsidRPr="001B127A">
        <w:rPr>
          <w:rFonts w:ascii="Arial" w:hAnsi="Arial" w:cs="Arial"/>
          <w:lang w:val="fr-CA"/>
        </w:rPr>
        <w:t>Ne modifiez pas à la grille de correction.</w:t>
      </w:r>
    </w:p>
    <w:p w14:paraId="5626E684" w14:textId="77777777" w:rsidR="005D1F38" w:rsidRPr="001B127A" w:rsidRDefault="00E86144" w:rsidP="00B06859">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1B127A">
        <w:rPr>
          <w:rFonts w:ascii="Arial" w:hAnsi="Arial" w:cs="Arial"/>
          <w:lang w:val="fr-CA"/>
        </w:rPr>
        <w:t>4.</w:t>
      </w:r>
      <w:r w:rsidRPr="001B127A">
        <w:rPr>
          <w:rFonts w:ascii="Arial" w:hAnsi="Arial" w:cs="Arial"/>
          <w:lang w:val="fr-CA"/>
        </w:rPr>
        <w:tab/>
      </w:r>
      <w:r w:rsidR="005D1F38" w:rsidRPr="001B127A">
        <w:rPr>
          <w:rFonts w:ascii="Arial" w:hAnsi="Arial" w:cs="Arial"/>
          <w:lang w:val="fr-CA"/>
        </w:rPr>
        <w:t>Ne modifiez ni l’ordre ni les titres des sections, n'omettez aucune section.</w:t>
      </w:r>
      <w:r w:rsidR="0075135F" w:rsidRPr="001B127A">
        <w:rPr>
          <w:rFonts w:ascii="Arial" w:hAnsi="Arial" w:cs="Arial"/>
          <w:lang w:val="fr-CA"/>
        </w:rPr>
        <w:t xml:space="preserve">  Vous pouvez reformater les titres si vous voulez utiliser une table des matières et créer des sous-titres pour les sous-sections de votre travail (fortement suggéré).</w:t>
      </w:r>
    </w:p>
    <w:p w14:paraId="2D663710" w14:textId="77777777" w:rsidR="00E86144" w:rsidRPr="001B127A" w:rsidRDefault="00E86144" w:rsidP="00E86144">
      <w:pPr>
        <w:pBdr>
          <w:top w:val="single" w:sz="4" w:space="1" w:color="auto"/>
          <w:left w:val="single" w:sz="4" w:space="4" w:color="auto"/>
          <w:bottom w:val="single" w:sz="4" w:space="1" w:color="auto"/>
          <w:right w:val="single" w:sz="4" w:space="4" w:color="auto"/>
        </w:pBdr>
        <w:jc w:val="both"/>
        <w:rPr>
          <w:rFonts w:ascii="Arial" w:hAnsi="Arial" w:cs="Arial"/>
          <w:b/>
          <w:lang w:val="fr-CA"/>
        </w:rPr>
      </w:pPr>
      <w:r w:rsidRPr="001B127A">
        <w:rPr>
          <w:rFonts w:ascii="Arial" w:hAnsi="Arial" w:cs="Arial"/>
          <w:lang w:val="fr-CA"/>
        </w:rPr>
        <w:t xml:space="preserve">5. </w:t>
      </w:r>
      <w:r w:rsidRPr="001B127A">
        <w:rPr>
          <w:rFonts w:ascii="Arial" w:hAnsi="Arial" w:cs="Arial"/>
          <w:lang w:val="fr-CA"/>
        </w:rPr>
        <w:tab/>
      </w:r>
      <w:r w:rsidRPr="001B127A">
        <w:rPr>
          <w:rFonts w:ascii="Arial" w:hAnsi="Arial" w:cs="Arial"/>
          <w:b/>
          <w:lang w:val="fr-CA"/>
        </w:rPr>
        <w:t>Retirez cette page-ci pour la remise mais laissez la grille de correction.</w:t>
      </w:r>
    </w:p>
    <w:p w14:paraId="455B23E0" w14:textId="77777777" w:rsidR="00E86144" w:rsidRPr="001B127A" w:rsidRDefault="00E86144" w:rsidP="005D1F38">
      <w:pPr>
        <w:rPr>
          <w:rFonts w:ascii="Arial" w:hAnsi="Arial" w:cs="Arial"/>
          <w:lang w:val="fr-CA"/>
        </w:rPr>
      </w:pPr>
    </w:p>
    <w:p w14:paraId="547C11A7" w14:textId="77777777" w:rsidR="005D1F38" w:rsidRPr="001B127A" w:rsidRDefault="00E86144"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1B127A">
        <w:rPr>
          <w:rFonts w:ascii="Arial" w:hAnsi="Arial" w:cs="Arial"/>
          <w:b/>
          <w:sz w:val="28"/>
          <w:szCs w:val="28"/>
          <w:lang w:val="fr-CA"/>
        </w:rPr>
        <w:t>CONSIGNES POUR LA RÉDACTION DE RAPPORTS</w:t>
      </w:r>
    </w:p>
    <w:p w14:paraId="36BE263C" w14:textId="77777777" w:rsidR="005D1F38" w:rsidRPr="001B127A" w:rsidRDefault="005D1F38"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Voici quelques points pour vous aider à rédiger de bons rapports.</w:t>
      </w:r>
    </w:p>
    <w:p w14:paraId="37CD9B39" w14:textId="77777777" w:rsidR="00E86144" w:rsidRPr="001B127A"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Rédaction et orthographe</w:t>
      </w:r>
      <w:r w:rsidR="008E4E04" w:rsidRPr="001B127A">
        <w:rPr>
          <w:rFonts w:ascii="Arial" w:hAnsi="Arial" w:cs="Arial"/>
          <w:lang w:val="fr-CA"/>
        </w:rPr>
        <w:t>:</w:t>
      </w:r>
      <w:r w:rsidR="005D1F38" w:rsidRPr="001B127A">
        <w:rPr>
          <w:rFonts w:ascii="Arial" w:hAnsi="Arial" w:cs="Arial"/>
          <w:lang w:val="fr-CA"/>
        </w:rPr>
        <w:t xml:space="preserve"> </w:t>
      </w:r>
      <w:r w:rsidR="00397B6C" w:rsidRPr="001B127A">
        <w:rPr>
          <w:rFonts w:ascii="Arial" w:hAnsi="Arial" w:cs="Arial"/>
          <w:lang w:val="fr-CA"/>
        </w:rPr>
        <w:t>Vous serez pénalisés pour les</w:t>
      </w:r>
      <w:r w:rsidR="005D1F38" w:rsidRPr="001B127A">
        <w:rPr>
          <w:rFonts w:ascii="Arial" w:hAnsi="Arial" w:cs="Arial"/>
          <w:lang w:val="fr-CA"/>
        </w:rPr>
        <w:t xml:space="preserve"> fautes de frappe, d</w:t>
      </w:r>
      <w:r w:rsidR="00397B6C" w:rsidRPr="001B127A">
        <w:rPr>
          <w:rFonts w:ascii="Arial" w:hAnsi="Arial" w:cs="Arial"/>
          <w:lang w:val="fr-CA"/>
        </w:rPr>
        <w:t>'orthographe, de grammaire et de rédaction (</w:t>
      </w:r>
      <w:r w:rsidR="005D1F38" w:rsidRPr="001B127A">
        <w:rPr>
          <w:rFonts w:ascii="Arial" w:hAnsi="Arial" w:cs="Arial"/>
          <w:lang w:val="fr-CA"/>
        </w:rPr>
        <w:t>phrases trop longues, tournures maladroites ou embrouillées, texte incompréhensible</w:t>
      </w:r>
      <w:r w:rsidR="00397B6C" w:rsidRPr="001B127A">
        <w:rPr>
          <w:rFonts w:ascii="Arial" w:hAnsi="Arial" w:cs="Arial"/>
          <w:lang w:val="fr-CA"/>
        </w:rPr>
        <w:t>)</w:t>
      </w:r>
      <w:r w:rsidR="005D1F38" w:rsidRPr="001B127A">
        <w:rPr>
          <w:rFonts w:ascii="Arial" w:hAnsi="Arial" w:cs="Arial"/>
          <w:lang w:val="fr-CA"/>
        </w:rPr>
        <w:t>. Relisez vous avant de livrer!</w:t>
      </w:r>
    </w:p>
    <w:p w14:paraId="65C8A1DC" w14:textId="77777777" w:rsidR="00E86144" w:rsidRPr="001B127A"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Figures et tables</w:t>
      </w:r>
      <w:r w:rsidR="005D1F38" w:rsidRPr="001B127A">
        <w:rPr>
          <w:rFonts w:ascii="Arial" w:hAnsi="Arial" w:cs="Arial"/>
          <w:lang w:val="fr-CA"/>
        </w:rPr>
        <w:t xml:space="preserve">: </w:t>
      </w:r>
      <w:r w:rsidR="00397B6C" w:rsidRPr="001B127A">
        <w:rPr>
          <w:rFonts w:ascii="Arial" w:hAnsi="Arial" w:cs="Arial"/>
          <w:lang w:val="fr-CA"/>
        </w:rPr>
        <w:t xml:space="preserve">Ne mettez </w:t>
      </w:r>
      <w:r w:rsidR="005D1F38" w:rsidRPr="001B127A">
        <w:rPr>
          <w:rFonts w:ascii="Arial" w:hAnsi="Arial" w:cs="Arial"/>
          <w:lang w:val="fr-CA"/>
        </w:rPr>
        <w:t xml:space="preserve">pas de figures ou de tables dans la section introduction ni dans la section interprétation et discussion. </w:t>
      </w:r>
      <w:r w:rsidR="00397B6C" w:rsidRPr="001B127A">
        <w:rPr>
          <w:rFonts w:ascii="Arial" w:hAnsi="Arial" w:cs="Arial"/>
          <w:lang w:val="fr-CA"/>
        </w:rPr>
        <w:t>Utilisez toujours des légendes détaillées et référez à chaque figure ou table dans le texte du rapport</w:t>
      </w:r>
      <w:r w:rsidR="005D1F38" w:rsidRPr="001B127A">
        <w:rPr>
          <w:rFonts w:ascii="Arial" w:hAnsi="Arial" w:cs="Arial"/>
          <w:lang w:val="fr-CA"/>
        </w:rPr>
        <w:t>.</w:t>
      </w:r>
      <w:r w:rsidR="008E4E04" w:rsidRPr="001B127A">
        <w:rPr>
          <w:rFonts w:ascii="Arial" w:hAnsi="Arial" w:cs="Arial"/>
          <w:lang w:val="fr-CA"/>
        </w:rPr>
        <w:t xml:space="preserve">  Les figures et tables ne remplacent pas le texte, elles le complètent.</w:t>
      </w:r>
    </w:p>
    <w:p w14:paraId="5CF6720D" w14:textId="51432EF5" w:rsidR="00E86144" w:rsidRPr="001B127A"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Sur le contenu</w:t>
      </w:r>
      <w:r w:rsidR="008E4E04" w:rsidRPr="001B127A">
        <w:rPr>
          <w:rFonts w:ascii="Arial" w:hAnsi="Arial" w:cs="Arial"/>
          <w:lang w:val="fr-CA"/>
        </w:rPr>
        <w:t>: T</w:t>
      </w:r>
      <w:r w:rsidR="005D1F38" w:rsidRPr="001B127A">
        <w:rPr>
          <w:rFonts w:ascii="Arial" w:hAnsi="Arial" w:cs="Arial"/>
          <w:lang w:val="fr-CA"/>
        </w:rPr>
        <w:t xml:space="preserve">out </w:t>
      </w:r>
      <w:r w:rsidR="008E4E04" w:rsidRPr="001B127A">
        <w:rPr>
          <w:rFonts w:ascii="Arial" w:hAnsi="Arial" w:cs="Arial"/>
          <w:lang w:val="fr-CA"/>
        </w:rPr>
        <w:t>ce que vous écrivez doit être</w:t>
      </w:r>
      <w:r w:rsidR="005D1F38" w:rsidRPr="001B127A">
        <w:rPr>
          <w:rFonts w:ascii="Arial" w:hAnsi="Arial" w:cs="Arial"/>
          <w:lang w:val="fr-CA"/>
        </w:rPr>
        <w:t xml:space="preserve"> objectif (neutre, non biaisé par d</w:t>
      </w:r>
      <w:r w:rsidR="008E4E04" w:rsidRPr="001B127A">
        <w:rPr>
          <w:rFonts w:ascii="Arial" w:hAnsi="Arial" w:cs="Arial"/>
          <w:lang w:val="fr-CA"/>
        </w:rPr>
        <w:t>es préférences personnelles),</w:t>
      </w:r>
      <w:r w:rsidR="00364A2E" w:rsidRPr="001B127A">
        <w:rPr>
          <w:rFonts w:ascii="Arial" w:hAnsi="Arial" w:cs="Arial"/>
          <w:lang w:val="fr-CA"/>
        </w:rPr>
        <w:t xml:space="preserve"> justifié (par des résultats et</w:t>
      </w:r>
      <w:r w:rsidR="005D1F38" w:rsidRPr="001B127A">
        <w:rPr>
          <w:rFonts w:ascii="Arial" w:hAnsi="Arial" w:cs="Arial"/>
          <w:lang w:val="fr-CA"/>
        </w:rPr>
        <w:t xml:space="preserve"> des faits) </w:t>
      </w:r>
      <w:r w:rsidR="00364A2E" w:rsidRPr="001B127A">
        <w:rPr>
          <w:rFonts w:ascii="Arial" w:hAnsi="Arial" w:cs="Arial"/>
          <w:lang w:val="fr-CA"/>
        </w:rPr>
        <w:t>et informatif (clair et sans redondance</w:t>
      </w:r>
      <w:r w:rsidR="005D1F38" w:rsidRPr="001B127A">
        <w:rPr>
          <w:rFonts w:ascii="Arial" w:hAnsi="Arial" w:cs="Arial"/>
          <w:lang w:val="fr-CA"/>
        </w:rPr>
        <w:t>).</w:t>
      </w:r>
      <w:r w:rsidR="008A1220" w:rsidRPr="001B127A">
        <w:rPr>
          <w:rFonts w:ascii="Arial" w:hAnsi="Arial" w:cs="Arial"/>
          <w:lang w:val="fr-CA"/>
        </w:rPr>
        <w:t xml:space="preserve"> Soyez bref!  Le rapport ne doit pas nécessairement être volumineux, allez droit au but sans négliger de mettre le lecteur en contexte. </w:t>
      </w:r>
    </w:p>
    <w:p w14:paraId="75824399" w14:textId="77777777" w:rsidR="00E86144" w:rsidRPr="001B127A"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Style</w:t>
      </w:r>
      <w:r w:rsidR="005D1F38" w:rsidRPr="001B127A">
        <w:rPr>
          <w:rFonts w:ascii="Arial" w:hAnsi="Arial" w:cs="Arial"/>
          <w:lang w:val="fr-CA"/>
        </w:rPr>
        <w:t xml:space="preserve">: évitez le "je" et les tournures informelles du langage parlé. </w:t>
      </w:r>
      <w:r w:rsidRPr="001B127A">
        <w:rPr>
          <w:rFonts w:ascii="Arial" w:hAnsi="Arial" w:cs="Arial"/>
          <w:lang w:val="fr-CA"/>
        </w:rPr>
        <w:t>Utilisez plutôt une tournure impersonnelle i.e. « Il a été observé » plutôt que « nous avons observé ».</w:t>
      </w:r>
    </w:p>
    <w:p w14:paraId="21682D7C" w14:textId="77777777" w:rsidR="005D1F38" w:rsidRPr="001B127A" w:rsidRDefault="00841DC4" w:rsidP="00E8614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1B127A">
        <w:rPr>
          <w:rFonts w:ascii="Arial" w:hAnsi="Arial" w:cs="Arial"/>
          <w:lang w:val="fr-CA"/>
        </w:rPr>
        <w:t>5</w:t>
      </w:r>
      <w:r w:rsidR="00E86144" w:rsidRPr="001B127A">
        <w:rPr>
          <w:rFonts w:ascii="Arial" w:hAnsi="Arial" w:cs="Arial"/>
          <w:lang w:val="fr-CA"/>
        </w:rPr>
        <w:t>.</w:t>
      </w:r>
      <w:r w:rsidR="00E86144" w:rsidRPr="001B127A">
        <w:rPr>
          <w:rFonts w:ascii="Arial" w:hAnsi="Arial" w:cs="Arial"/>
          <w:lang w:val="fr-CA"/>
        </w:rPr>
        <w:tab/>
        <w:t>Citez vos sources, c'est à dire mentionnez explicitement l'origine de vos idées, algorithmes, exemples, figures, etc., et ce quelle que soit la langue d'origine.</w:t>
      </w:r>
    </w:p>
    <w:p w14:paraId="34A5ACEA" w14:textId="77777777" w:rsidR="00D9130A" w:rsidRPr="001B127A" w:rsidRDefault="005D1F38" w:rsidP="005D1F38">
      <w:pPr>
        <w:jc w:val="center"/>
        <w:rPr>
          <w:rFonts w:ascii="Arial" w:hAnsi="Arial" w:cs="Arial"/>
          <w:b/>
          <w:sz w:val="28"/>
          <w:szCs w:val="28"/>
          <w:lang w:val="fr-CA"/>
        </w:rPr>
      </w:pPr>
      <w:r w:rsidRPr="001B127A">
        <w:rPr>
          <w:rFonts w:ascii="Arial" w:hAnsi="Arial" w:cs="Arial"/>
          <w:b/>
          <w:sz w:val="28"/>
          <w:szCs w:val="28"/>
          <w:lang w:val="fr-CA"/>
        </w:rPr>
        <w:br w:type="page"/>
      </w:r>
      <w:r w:rsidR="00D9130A" w:rsidRPr="001B127A">
        <w:rPr>
          <w:rFonts w:ascii="Arial" w:hAnsi="Arial" w:cs="Arial"/>
          <w:b/>
          <w:sz w:val="28"/>
          <w:szCs w:val="28"/>
          <w:lang w:val="fr-CA"/>
        </w:rPr>
        <w:lastRenderedPageBreak/>
        <w:t>GRILLE DE CORRECTION</w:t>
      </w:r>
      <w:r w:rsidR="00192237" w:rsidRPr="001B127A">
        <w:rPr>
          <w:rFonts w:ascii="Arial" w:hAnsi="Arial" w:cs="Arial"/>
          <w:b/>
          <w:sz w:val="28"/>
          <w:szCs w:val="28"/>
          <w:lang w:val="fr-CA"/>
        </w:rPr>
        <w:t xml:space="preserve"> DU RAPPORT</w:t>
      </w:r>
    </w:p>
    <w:p w14:paraId="52E74FB1" w14:textId="77777777" w:rsidR="00D9130A" w:rsidRPr="001B127A" w:rsidRDefault="00D9130A">
      <w:pPr>
        <w:jc w:val="center"/>
        <w:rPr>
          <w:rFonts w:ascii="Arial" w:hAnsi="Arial" w:cs="Arial"/>
          <w:b/>
          <w:sz w:val="28"/>
          <w:szCs w:val="28"/>
          <w:lang w:val="fr-CA"/>
        </w:rPr>
      </w:pPr>
    </w:p>
    <w:p w14:paraId="0EE92C78" w14:textId="77777777" w:rsidR="00B67498" w:rsidRPr="001B127A" w:rsidRDefault="00B67498" w:rsidP="00B67498">
      <w:pPr>
        <w:rPr>
          <w:lang w:val="fr-CA"/>
        </w:rPr>
      </w:pPr>
    </w:p>
    <w:tbl>
      <w:tblPr>
        <w:tblStyle w:val="Listeclaire-Accent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038"/>
        <w:gridCol w:w="867"/>
        <w:gridCol w:w="867"/>
      </w:tblGrid>
      <w:tr w:rsidR="008E24CF" w:rsidRPr="001B127A" w14:paraId="2A2CC5D0" w14:textId="77777777" w:rsidTr="00233067">
        <w:trPr>
          <w:cnfStyle w:val="000000100000" w:firstRow="0" w:lastRow="0" w:firstColumn="0" w:lastColumn="0" w:oddVBand="0" w:evenVBand="0" w:oddHBand="1" w:evenHBand="0" w:firstRowFirstColumn="0" w:firstRowLastColumn="0" w:lastRowFirstColumn="0" w:lastRowLastColumn="0"/>
          <w:trHeight w:val="481"/>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25BB20A" w14:textId="1BAEEB1F" w:rsidR="008E24CF" w:rsidRPr="001B127A" w:rsidRDefault="00516B27" w:rsidP="00514E71">
            <w:pPr>
              <w:pStyle w:val="Corpsdetexte"/>
              <w:spacing w:after="0"/>
              <w:rPr>
                <w:rFonts w:ascii="Arial" w:hAnsi="Arial" w:cs="Arial"/>
                <w:sz w:val="22"/>
              </w:rPr>
            </w:pPr>
            <w:r>
              <w:rPr>
                <w:rFonts w:ascii="Arial" w:hAnsi="Arial" w:cs="Arial"/>
                <w:sz w:val="22"/>
              </w:rPr>
              <w:t>Introduction et sommaire d</w:t>
            </w:r>
            <w:r w:rsidR="00993BCF">
              <w:rPr>
                <w:rFonts w:ascii="Arial" w:hAnsi="Arial" w:cs="Arial"/>
                <w:sz w:val="22"/>
              </w:rPr>
              <w:t xml:space="preserve">u </w:t>
            </w:r>
            <w:proofErr w:type="spellStart"/>
            <w:r w:rsidR="00993BCF">
              <w:rPr>
                <w:rFonts w:ascii="Arial" w:hAnsi="Arial" w:cs="Arial"/>
                <w:sz w:val="22"/>
              </w:rPr>
              <w:t>lab</w:t>
            </w:r>
            <w:proofErr w:type="spellEnd"/>
            <w:r w:rsidR="00993BCF">
              <w:rPr>
                <w:rFonts w:ascii="Arial" w:hAnsi="Arial" w:cs="Arial"/>
                <w:sz w:val="22"/>
              </w:rPr>
              <w:t xml:space="preserve"> </w:t>
            </w:r>
            <w:r w:rsidR="00A005F3">
              <w:rPr>
                <w:rFonts w:ascii="Arial" w:hAnsi="Arial" w:cs="Arial"/>
                <w:sz w:val="22"/>
              </w:rPr>
              <w:t>3</w:t>
            </w:r>
          </w:p>
        </w:tc>
        <w:tc>
          <w:tcPr>
            <w:tcW w:w="867" w:type="dxa"/>
            <w:tcBorders>
              <w:top w:val="double" w:sz="4" w:space="0" w:color="auto"/>
              <w:bottom w:val="none" w:sz="0" w:space="0" w:color="auto"/>
            </w:tcBorders>
          </w:tcPr>
          <w:p w14:paraId="0D162032" w14:textId="77777777" w:rsidR="008E24CF" w:rsidRPr="001B127A"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091C9FD8" w14:textId="446A08B3" w:rsidR="008E24CF" w:rsidRPr="001B127A" w:rsidRDefault="00D660FD" w:rsidP="00514E71">
            <w:pPr>
              <w:pStyle w:val="Corpsdetexte"/>
              <w:spacing w:after="0"/>
              <w:jc w:val="center"/>
              <w:rPr>
                <w:rFonts w:ascii="Arial" w:hAnsi="Arial" w:cs="Arial"/>
                <w:sz w:val="22"/>
              </w:rPr>
            </w:pPr>
            <w:r w:rsidRPr="001B127A">
              <w:rPr>
                <w:rFonts w:ascii="Arial" w:hAnsi="Arial" w:cs="Arial"/>
                <w:sz w:val="22"/>
              </w:rPr>
              <w:t>/0.5</w:t>
            </w:r>
          </w:p>
        </w:tc>
      </w:tr>
      <w:tr w:rsidR="008E24CF" w:rsidRPr="001B127A" w14:paraId="24F195BC" w14:textId="77777777" w:rsidTr="00233067">
        <w:trPr>
          <w:trHeight w:val="403"/>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2AD73B6" w14:textId="3AA604F3" w:rsidR="008E24CF" w:rsidRPr="001B127A" w:rsidRDefault="00D660FD" w:rsidP="00514E71">
            <w:pPr>
              <w:pStyle w:val="Corpsdetexte"/>
              <w:spacing w:after="0"/>
              <w:rPr>
                <w:rFonts w:ascii="Arial" w:hAnsi="Arial" w:cs="Arial"/>
                <w:sz w:val="22"/>
              </w:rPr>
            </w:pPr>
            <w:r w:rsidRPr="001B127A">
              <w:rPr>
                <w:rFonts w:ascii="Arial" w:hAnsi="Arial" w:cs="Arial"/>
                <w:sz w:val="22"/>
              </w:rPr>
              <w:t xml:space="preserve">Planification du travail </w:t>
            </w:r>
            <w:r w:rsidR="00993BCF">
              <w:rPr>
                <w:rFonts w:ascii="Arial" w:hAnsi="Arial" w:cs="Arial"/>
                <w:sz w:val="22"/>
              </w:rPr>
              <w:t xml:space="preserve">du </w:t>
            </w:r>
            <w:proofErr w:type="spellStart"/>
            <w:r w:rsidR="00993BCF">
              <w:rPr>
                <w:rFonts w:ascii="Arial" w:hAnsi="Arial" w:cs="Arial"/>
                <w:sz w:val="22"/>
              </w:rPr>
              <w:t>lab</w:t>
            </w:r>
            <w:proofErr w:type="spellEnd"/>
            <w:r w:rsidR="00993BCF">
              <w:rPr>
                <w:rFonts w:ascii="Arial" w:hAnsi="Arial" w:cs="Arial"/>
                <w:sz w:val="22"/>
              </w:rPr>
              <w:t xml:space="preserve"> </w:t>
            </w:r>
            <w:r w:rsidR="00A005F3">
              <w:rPr>
                <w:rFonts w:ascii="Arial" w:hAnsi="Arial" w:cs="Arial"/>
                <w:sz w:val="22"/>
              </w:rPr>
              <w:t>4</w:t>
            </w:r>
          </w:p>
        </w:tc>
        <w:tc>
          <w:tcPr>
            <w:tcW w:w="867" w:type="dxa"/>
          </w:tcPr>
          <w:p w14:paraId="6EDF99CE" w14:textId="77777777" w:rsidR="008E24CF" w:rsidRPr="001B127A"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0A92B5E" w14:textId="791FFB9F" w:rsidR="008E24CF" w:rsidRPr="001B127A" w:rsidRDefault="00D660FD" w:rsidP="00514E71">
            <w:pPr>
              <w:pStyle w:val="Corpsdetexte"/>
              <w:spacing w:after="0"/>
              <w:jc w:val="center"/>
              <w:rPr>
                <w:rFonts w:ascii="Arial" w:hAnsi="Arial" w:cs="Arial"/>
                <w:sz w:val="22"/>
              </w:rPr>
            </w:pPr>
            <w:r w:rsidRPr="001B127A">
              <w:rPr>
                <w:rFonts w:ascii="Arial" w:hAnsi="Arial" w:cs="Arial"/>
                <w:sz w:val="22"/>
              </w:rPr>
              <w:t>/0.5</w:t>
            </w:r>
          </w:p>
        </w:tc>
      </w:tr>
      <w:tr w:rsidR="008E24CF" w:rsidRPr="001B127A" w14:paraId="6809DDA9" w14:textId="77777777" w:rsidTr="00233067">
        <w:trPr>
          <w:cnfStyle w:val="000000100000" w:firstRow="0" w:lastRow="0" w:firstColumn="0" w:lastColumn="0" w:oddVBand="0" w:evenVBand="0" w:oddHBand="1" w:evenHBand="0" w:firstRowFirstColumn="0" w:firstRowLastColumn="0" w:lastRowFirstColumn="0" w:lastRowLastColumn="0"/>
          <w:trHeight w:val="406"/>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630A0604" w14:textId="248A2680" w:rsidR="008E24CF" w:rsidRPr="001B127A" w:rsidRDefault="00516B27" w:rsidP="00514E71">
            <w:pPr>
              <w:pStyle w:val="Corpsdetexte"/>
              <w:spacing w:after="0"/>
              <w:rPr>
                <w:rFonts w:ascii="Arial" w:hAnsi="Arial" w:cs="Arial"/>
                <w:sz w:val="22"/>
              </w:rPr>
            </w:pPr>
            <w:r>
              <w:rPr>
                <w:rFonts w:ascii="Arial" w:hAnsi="Arial" w:cs="Arial"/>
                <w:sz w:val="22"/>
              </w:rPr>
              <w:t>Réalisation du prototype dynamique</w:t>
            </w:r>
            <w:r w:rsidR="00D660FD" w:rsidRPr="001B127A">
              <w:rPr>
                <w:rFonts w:ascii="Arial" w:hAnsi="Arial" w:cs="Arial"/>
                <w:sz w:val="22"/>
              </w:rPr>
              <w:t xml:space="preserve"> </w:t>
            </w:r>
          </w:p>
        </w:tc>
        <w:tc>
          <w:tcPr>
            <w:tcW w:w="867" w:type="dxa"/>
            <w:tcBorders>
              <w:top w:val="none" w:sz="0" w:space="0" w:color="auto"/>
              <w:bottom w:val="none" w:sz="0" w:space="0" w:color="auto"/>
            </w:tcBorders>
          </w:tcPr>
          <w:p w14:paraId="43CDAA47" w14:textId="77777777" w:rsidR="008E24CF" w:rsidRPr="001B127A"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143C4AAF" w14:textId="3E02A9D5" w:rsidR="008E24CF" w:rsidRPr="001B127A" w:rsidRDefault="00D660FD" w:rsidP="00514E71">
            <w:pPr>
              <w:pStyle w:val="Corpsdetexte"/>
              <w:spacing w:after="0"/>
              <w:jc w:val="center"/>
              <w:rPr>
                <w:rFonts w:ascii="Arial" w:hAnsi="Arial" w:cs="Arial"/>
                <w:sz w:val="22"/>
              </w:rPr>
            </w:pPr>
            <w:r w:rsidRPr="001B127A">
              <w:rPr>
                <w:rFonts w:ascii="Arial" w:hAnsi="Arial" w:cs="Arial"/>
                <w:sz w:val="22"/>
              </w:rPr>
              <w:t>/</w:t>
            </w:r>
            <w:r w:rsidR="00516B27">
              <w:rPr>
                <w:rFonts w:ascii="Arial" w:hAnsi="Arial" w:cs="Arial"/>
                <w:sz w:val="22"/>
              </w:rPr>
              <w:t>4</w:t>
            </w:r>
          </w:p>
        </w:tc>
      </w:tr>
      <w:tr w:rsidR="008E24CF" w:rsidRPr="001B127A" w14:paraId="2F48A057" w14:textId="77777777" w:rsidTr="00233067">
        <w:trPr>
          <w:trHeight w:val="41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5D897E2D" w14:textId="1D81D387" w:rsidR="008E24CF" w:rsidRPr="001B127A" w:rsidRDefault="00516B27" w:rsidP="00514E71">
            <w:pPr>
              <w:pStyle w:val="Corpsdetexte"/>
              <w:spacing w:after="0"/>
              <w:rPr>
                <w:rFonts w:ascii="Arial" w:hAnsi="Arial" w:cs="Arial"/>
                <w:sz w:val="22"/>
              </w:rPr>
            </w:pPr>
            <w:r>
              <w:rPr>
                <w:rFonts w:ascii="Arial" w:hAnsi="Arial" w:cs="Arial"/>
                <w:sz w:val="22"/>
              </w:rPr>
              <w:t>Tests utilisateurs</w:t>
            </w:r>
            <w:r w:rsidR="00D660FD" w:rsidRPr="001B127A">
              <w:rPr>
                <w:rFonts w:ascii="Arial" w:hAnsi="Arial" w:cs="Arial"/>
                <w:sz w:val="22"/>
              </w:rPr>
              <w:t xml:space="preserve"> </w:t>
            </w:r>
          </w:p>
        </w:tc>
        <w:tc>
          <w:tcPr>
            <w:tcW w:w="867" w:type="dxa"/>
          </w:tcPr>
          <w:p w14:paraId="562FB2EE" w14:textId="77777777" w:rsidR="008E24CF" w:rsidRPr="001B127A"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4EF88665" w14:textId="3897AA4F" w:rsidR="008E24CF" w:rsidRPr="001B127A" w:rsidRDefault="00D660FD" w:rsidP="00516B27">
            <w:pPr>
              <w:pStyle w:val="Corpsdetexte"/>
              <w:spacing w:after="0"/>
              <w:jc w:val="center"/>
              <w:rPr>
                <w:rFonts w:ascii="Arial" w:hAnsi="Arial" w:cs="Arial"/>
                <w:sz w:val="22"/>
              </w:rPr>
            </w:pPr>
            <w:r w:rsidRPr="001B127A">
              <w:rPr>
                <w:rFonts w:ascii="Arial" w:hAnsi="Arial" w:cs="Arial"/>
                <w:sz w:val="22"/>
              </w:rPr>
              <w:t>/</w:t>
            </w:r>
            <w:r w:rsidR="002B1B3B">
              <w:rPr>
                <w:rFonts w:ascii="Arial" w:hAnsi="Arial" w:cs="Arial"/>
                <w:sz w:val="22"/>
              </w:rPr>
              <w:t>4</w:t>
            </w:r>
          </w:p>
        </w:tc>
      </w:tr>
      <w:tr w:rsidR="008E24CF" w:rsidRPr="001B127A" w14:paraId="46D1D58C" w14:textId="77777777" w:rsidTr="00233067">
        <w:trPr>
          <w:cnfStyle w:val="000000100000" w:firstRow="0" w:lastRow="0" w:firstColumn="0" w:lastColumn="0" w:oddVBand="0" w:evenVBand="0" w:oddHBand="1" w:evenHBand="0" w:firstRowFirstColumn="0" w:firstRowLastColumn="0" w:lastRowFirstColumn="0" w:lastRowLastColumn="0"/>
          <w:trHeight w:val="414"/>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103C06AB" w14:textId="49BF2563" w:rsidR="008E24CF" w:rsidRPr="001B127A" w:rsidRDefault="00516B27" w:rsidP="00514E71">
            <w:pPr>
              <w:pStyle w:val="Corpsdetexte"/>
              <w:spacing w:after="0"/>
              <w:rPr>
                <w:rFonts w:ascii="Arial" w:hAnsi="Arial" w:cs="Arial"/>
                <w:sz w:val="22"/>
              </w:rPr>
            </w:pPr>
            <w:r>
              <w:rPr>
                <w:rFonts w:ascii="Arial" w:hAnsi="Arial" w:cs="Arial"/>
                <w:sz w:val="22"/>
              </w:rPr>
              <w:t>Changements recommandés</w:t>
            </w:r>
            <w:r w:rsidR="00D660FD" w:rsidRPr="001B127A">
              <w:rPr>
                <w:rFonts w:ascii="Arial" w:hAnsi="Arial" w:cs="Arial"/>
                <w:sz w:val="22"/>
              </w:rPr>
              <w:t xml:space="preserve"> </w:t>
            </w:r>
          </w:p>
        </w:tc>
        <w:tc>
          <w:tcPr>
            <w:tcW w:w="867" w:type="dxa"/>
            <w:tcBorders>
              <w:top w:val="none" w:sz="0" w:space="0" w:color="auto"/>
              <w:bottom w:val="none" w:sz="0" w:space="0" w:color="auto"/>
            </w:tcBorders>
          </w:tcPr>
          <w:p w14:paraId="61A85510" w14:textId="77777777" w:rsidR="008E24CF" w:rsidRPr="001B127A"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356034AE" w14:textId="130C1EF8" w:rsidR="008E24CF" w:rsidRPr="001B127A" w:rsidRDefault="00516B27" w:rsidP="00514E71">
            <w:pPr>
              <w:pStyle w:val="Corpsdetexte"/>
              <w:spacing w:after="0"/>
              <w:jc w:val="center"/>
              <w:rPr>
                <w:rFonts w:ascii="Arial" w:hAnsi="Arial" w:cs="Arial"/>
                <w:sz w:val="22"/>
              </w:rPr>
            </w:pPr>
            <w:r>
              <w:rPr>
                <w:rFonts w:ascii="Arial" w:hAnsi="Arial" w:cs="Arial"/>
                <w:sz w:val="22"/>
              </w:rPr>
              <w:t>/</w:t>
            </w:r>
            <w:r w:rsidR="00A005F3">
              <w:rPr>
                <w:rFonts w:ascii="Arial" w:hAnsi="Arial" w:cs="Arial"/>
                <w:sz w:val="22"/>
              </w:rPr>
              <w:t>3</w:t>
            </w:r>
          </w:p>
        </w:tc>
      </w:tr>
      <w:tr w:rsidR="008E24CF" w:rsidRPr="001B127A" w14:paraId="0B83EB2C" w14:textId="77777777" w:rsidTr="00233067">
        <w:trPr>
          <w:trHeight w:val="44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6051DC43" w14:textId="5EC9E586" w:rsidR="008E24CF" w:rsidRPr="001B127A" w:rsidRDefault="00742812" w:rsidP="00514E71">
            <w:pPr>
              <w:pStyle w:val="Corpsdetexte"/>
              <w:spacing w:after="0"/>
              <w:rPr>
                <w:rFonts w:ascii="Arial" w:hAnsi="Arial" w:cs="Arial"/>
                <w:sz w:val="22"/>
              </w:rPr>
            </w:pPr>
            <w:r w:rsidRPr="001B127A">
              <w:rPr>
                <w:rFonts w:ascii="Arial" w:hAnsi="Arial" w:cs="Arial"/>
                <w:sz w:val="22"/>
              </w:rPr>
              <w:t>Discussion et c</w:t>
            </w:r>
            <w:r w:rsidR="008E24CF" w:rsidRPr="001B127A">
              <w:rPr>
                <w:rFonts w:ascii="Arial" w:hAnsi="Arial" w:cs="Arial"/>
                <w:sz w:val="22"/>
              </w:rPr>
              <w:t>onclusion</w:t>
            </w:r>
          </w:p>
        </w:tc>
        <w:tc>
          <w:tcPr>
            <w:tcW w:w="867" w:type="dxa"/>
          </w:tcPr>
          <w:p w14:paraId="136567CA" w14:textId="77777777" w:rsidR="008E24CF" w:rsidRPr="001B127A"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3F7BCD68" w14:textId="5AAD7807" w:rsidR="008E24CF" w:rsidRPr="001B127A" w:rsidRDefault="00D660FD" w:rsidP="00514E71">
            <w:pPr>
              <w:pStyle w:val="Corpsdetexte"/>
              <w:spacing w:after="0"/>
              <w:jc w:val="center"/>
              <w:rPr>
                <w:rFonts w:ascii="Arial" w:hAnsi="Arial" w:cs="Arial"/>
                <w:sz w:val="22"/>
              </w:rPr>
            </w:pPr>
            <w:r w:rsidRPr="001B127A">
              <w:rPr>
                <w:rFonts w:ascii="Arial" w:hAnsi="Arial" w:cs="Arial"/>
                <w:sz w:val="22"/>
              </w:rPr>
              <w:t>/1</w:t>
            </w:r>
          </w:p>
        </w:tc>
      </w:tr>
      <w:tr w:rsidR="00516B27" w:rsidRPr="001B127A" w14:paraId="60965FD0" w14:textId="77777777" w:rsidTr="00233067">
        <w:trPr>
          <w:cnfStyle w:val="000000100000" w:firstRow="0" w:lastRow="0" w:firstColumn="0" w:lastColumn="0" w:oddVBand="0" w:evenVBand="0" w:oddHBand="1" w:evenHBand="0" w:firstRowFirstColumn="0" w:firstRowLastColumn="0" w:lastRowFirstColumn="0" w:lastRowLastColumn="0"/>
          <w:trHeight w:val="441"/>
        </w:trPr>
        <w:tc>
          <w:tcPr>
            <w:cnfStyle w:val="000010000000" w:firstRow="0" w:lastRow="0" w:firstColumn="0" w:lastColumn="0" w:oddVBand="1" w:evenVBand="0" w:oddHBand="0" w:evenHBand="0" w:firstRowFirstColumn="0" w:firstRowLastColumn="0" w:lastRowFirstColumn="0" w:lastRowLastColumn="0"/>
            <w:tcW w:w="7038" w:type="dxa"/>
            <w:vAlign w:val="center"/>
          </w:tcPr>
          <w:p w14:paraId="6BF12A50" w14:textId="3382E563" w:rsidR="00516B27" w:rsidRPr="005A12FD" w:rsidRDefault="00516B27" w:rsidP="002B1B3B">
            <w:pPr>
              <w:pStyle w:val="Corpsdetexte"/>
              <w:spacing w:after="0"/>
              <w:rPr>
                <w:rFonts w:ascii="Arial" w:hAnsi="Arial" w:cs="Arial"/>
                <w:i/>
                <w:sz w:val="22"/>
              </w:rPr>
            </w:pPr>
            <w:r w:rsidRPr="005A12FD">
              <w:rPr>
                <w:rFonts w:ascii="Arial" w:hAnsi="Arial" w:cs="Arial"/>
                <w:i/>
                <w:sz w:val="22"/>
              </w:rPr>
              <w:t xml:space="preserve">Démonstration du prototype dynamique </w:t>
            </w:r>
            <w:r w:rsidR="002B1B3B">
              <w:rPr>
                <w:rFonts w:ascii="Arial" w:hAnsi="Arial" w:cs="Arial"/>
                <w:i/>
                <w:sz w:val="22"/>
              </w:rPr>
              <w:t>au laboratoire</w:t>
            </w:r>
          </w:p>
        </w:tc>
        <w:tc>
          <w:tcPr>
            <w:tcW w:w="867" w:type="dxa"/>
          </w:tcPr>
          <w:p w14:paraId="1DF12CFC" w14:textId="77777777" w:rsidR="00516B27" w:rsidRPr="001B127A" w:rsidRDefault="00516B27"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vAlign w:val="center"/>
          </w:tcPr>
          <w:p w14:paraId="48578501" w14:textId="5E195523" w:rsidR="00516B27" w:rsidRPr="007B684D" w:rsidRDefault="00516B27" w:rsidP="00514E71">
            <w:pPr>
              <w:pStyle w:val="Corpsdetexte"/>
              <w:spacing w:after="0"/>
              <w:jc w:val="center"/>
              <w:rPr>
                <w:rFonts w:ascii="Arial" w:hAnsi="Arial" w:cs="Arial"/>
                <w:i/>
                <w:sz w:val="22"/>
              </w:rPr>
            </w:pPr>
            <w:r w:rsidRPr="007B684D">
              <w:rPr>
                <w:rFonts w:ascii="Arial" w:hAnsi="Arial" w:cs="Arial"/>
                <w:i/>
                <w:sz w:val="22"/>
              </w:rPr>
              <w:t>/</w:t>
            </w:r>
            <w:r w:rsidR="002B1B3B" w:rsidRPr="007B684D">
              <w:rPr>
                <w:rFonts w:ascii="Arial" w:hAnsi="Arial" w:cs="Arial"/>
                <w:i/>
                <w:sz w:val="22"/>
              </w:rPr>
              <w:t>4</w:t>
            </w:r>
          </w:p>
        </w:tc>
      </w:tr>
      <w:tr w:rsidR="002B1B3B" w:rsidRPr="001B127A" w14:paraId="03BDED98" w14:textId="77777777" w:rsidTr="00233067">
        <w:trPr>
          <w:trHeight w:val="441"/>
        </w:trPr>
        <w:tc>
          <w:tcPr>
            <w:cnfStyle w:val="000010000000" w:firstRow="0" w:lastRow="0" w:firstColumn="0" w:lastColumn="0" w:oddVBand="1" w:evenVBand="0" w:oddHBand="0" w:evenHBand="0" w:firstRowFirstColumn="0" w:firstRowLastColumn="0" w:lastRowFirstColumn="0" w:lastRowLastColumn="0"/>
            <w:tcW w:w="7038" w:type="dxa"/>
            <w:vAlign w:val="center"/>
          </w:tcPr>
          <w:p w14:paraId="711CBC4C" w14:textId="49087AA6" w:rsidR="002B1B3B" w:rsidRPr="005A12FD" w:rsidRDefault="002B1B3B" w:rsidP="00514E71">
            <w:pPr>
              <w:pStyle w:val="Corpsdetexte"/>
              <w:spacing w:after="0"/>
              <w:rPr>
                <w:rFonts w:ascii="Arial" w:hAnsi="Arial" w:cs="Arial"/>
                <w:i/>
                <w:sz w:val="22"/>
              </w:rPr>
            </w:pPr>
            <w:r>
              <w:rPr>
                <w:rFonts w:ascii="Arial" w:hAnsi="Arial" w:cs="Arial"/>
                <w:i/>
                <w:sz w:val="22"/>
              </w:rPr>
              <w:t xml:space="preserve">Évaluation globale de l’interface à la présentation orale </w:t>
            </w:r>
          </w:p>
        </w:tc>
        <w:tc>
          <w:tcPr>
            <w:tcW w:w="867" w:type="dxa"/>
          </w:tcPr>
          <w:p w14:paraId="76709DAD" w14:textId="77777777" w:rsidR="002B1B3B" w:rsidRPr="001B127A" w:rsidRDefault="002B1B3B"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vAlign w:val="center"/>
          </w:tcPr>
          <w:p w14:paraId="595DEF9B" w14:textId="28EC65F0" w:rsidR="002B1B3B" w:rsidRPr="007B684D" w:rsidRDefault="002B1B3B" w:rsidP="00514E71">
            <w:pPr>
              <w:pStyle w:val="Corpsdetexte"/>
              <w:spacing w:after="0"/>
              <w:jc w:val="center"/>
              <w:rPr>
                <w:rFonts w:ascii="Arial" w:hAnsi="Arial" w:cs="Arial"/>
                <w:i/>
                <w:sz w:val="22"/>
              </w:rPr>
            </w:pPr>
            <w:r w:rsidRPr="007B684D">
              <w:rPr>
                <w:rFonts w:ascii="Arial" w:hAnsi="Arial" w:cs="Arial"/>
                <w:i/>
                <w:sz w:val="22"/>
              </w:rPr>
              <w:t>/3</w:t>
            </w:r>
          </w:p>
        </w:tc>
      </w:tr>
      <w:tr w:rsidR="008E24CF" w:rsidRPr="001B127A" w14:paraId="4A918F52" w14:textId="77777777" w:rsidTr="00233067">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7AFA29A2" w14:textId="660F081D" w:rsidR="008E24CF" w:rsidRPr="001B127A" w:rsidRDefault="00D660FD" w:rsidP="00514E71">
            <w:pPr>
              <w:pStyle w:val="Corpsdetexte"/>
              <w:spacing w:after="0"/>
              <w:rPr>
                <w:rFonts w:ascii="Arial" w:hAnsi="Arial" w:cs="Arial"/>
                <w:b/>
                <w:bCs/>
                <w:sz w:val="22"/>
              </w:rPr>
            </w:pPr>
            <w:r w:rsidRPr="001B127A">
              <w:rPr>
                <w:rFonts w:ascii="Arial" w:hAnsi="Arial" w:cs="Arial"/>
                <w:b/>
                <w:sz w:val="22"/>
              </w:rPr>
              <w:t xml:space="preserve">Total partiel </w:t>
            </w:r>
          </w:p>
        </w:tc>
        <w:tc>
          <w:tcPr>
            <w:tcW w:w="867" w:type="dxa"/>
          </w:tcPr>
          <w:p w14:paraId="4CA170D1" w14:textId="77777777" w:rsidR="008E24CF" w:rsidRPr="001B127A"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53324518" w14:textId="044E61F7" w:rsidR="008E24CF" w:rsidRPr="001B127A" w:rsidRDefault="00D660FD" w:rsidP="00514E71">
            <w:pPr>
              <w:pStyle w:val="Corpsdetexte"/>
              <w:spacing w:after="0"/>
              <w:jc w:val="center"/>
              <w:rPr>
                <w:rFonts w:ascii="Arial" w:hAnsi="Arial" w:cs="Arial"/>
                <w:b/>
                <w:sz w:val="22"/>
              </w:rPr>
            </w:pPr>
            <w:r w:rsidRPr="001B127A">
              <w:rPr>
                <w:rFonts w:ascii="Arial" w:hAnsi="Arial" w:cs="Arial"/>
                <w:b/>
                <w:sz w:val="22"/>
              </w:rPr>
              <w:t>/</w:t>
            </w:r>
            <w:r w:rsidR="00516B27">
              <w:rPr>
                <w:rFonts w:ascii="Arial" w:hAnsi="Arial" w:cs="Arial"/>
                <w:b/>
                <w:sz w:val="22"/>
              </w:rPr>
              <w:t>20</w:t>
            </w:r>
          </w:p>
        </w:tc>
      </w:tr>
      <w:tr w:rsidR="008E24CF" w:rsidRPr="001B127A" w14:paraId="193F17B2" w14:textId="77777777" w:rsidTr="00233067">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right w:val="none" w:sz="0" w:space="0" w:color="auto"/>
            </w:tcBorders>
            <w:vAlign w:val="center"/>
          </w:tcPr>
          <w:p w14:paraId="6398CCB3" w14:textId="72702C9F" w:rsidR="008E24CF" w:rsidRPr="001B127A" w:rsidRDefault="00D660FD" w:rsidP="00514E71">
            <w:pPr>
              <w:pStyle w:val="Corpsdetexte"/>
              <w:spacing w:after="0"/>
              <w:rPr>
                <w:rFonts w:ascii="Arial" w:hAnsi="Arial" w:cs="Arial"/>
                <w:i/>
                <w:sz w:val="22"/>
              </w:rPr>
            </w:pPr>
            <w:r w:rsidRPr="001B127A">
              <w:rPr>
                <w:rFonts w:ascii="Arial" w:hAnsi="Arial" w:cs="Arial"/>
                <w:i/>
                <w:sz w:val="22"/>
              </w:rPr>
              <w:tab/>
            </w:r>
            <w:r w:rsidR="008E24CF" w:rsidRPr="001B127A">
              <w:rPr>
                <w:rFonts w:ascii="Arial" w:hAnsi="Arial" w:cs="Arial"/>
                <w:i/>
                <w:sz w:val="22"/>
              </w:rPr>
              <w:t>Références (-10% max)</w:t>
            </w:r>
          </w:p>
        </w:tc>
        <w:tc>
          <w:tcPr>
            <w:tcW w:w="867" w:type="dxa"/>
            <w:tcBorders>
              <w:top w:val="double" w:sz="4" w:space="0" w:color="auto"/>
            </w:tcBorders>
          </w:tcPr>
          <w:p w14:paraId="60C0DA56" w14:textId="77777777" w:rsidR="008E24CF" w:rsidRPr="001B127A"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right w:val="none" w:sz="0" w:space="0" w:color="auto"/>
            </w:tcBorders>
            <w:vAlign w:val="center"/>
          </w:tcPr>
          <w:p w14:paraId="77F1E975" w14:textId="5934FC53" w:rsidR="008E24CF" w:rsidRPr="001B127A" w:rsidRDefault="008E24CF" w:rsidP="00514E71">
            <w:pPr>
              <w:pStyle w:val="Corpsdetexte"/>
              <w:spacing w:after="0"/>
              <w:jc w:val="center"/>
              <w:rPr>
                <w:sz w:val="22"/>
              </w:rPr>
            </w:pPr>
          </w:p>
          <w:p w14:paraId="16962611" w14:textId="77777777" w:rsidR="008E24CF" w:rsidRPr="001B127A" w:rsidRDefault="008E24CF" w:rsidP="00514E71">
            <w:pPr>
              <w:pStyle w:val="Corpsdetexte"/>
              <w:spacing w:after="0"/>
              <w:jc w:val="center"/>
              <w:rPr>
                <w:sz w:val="22"/>
              </w:rPr>
            </w:pPr>
          </w:p>
        </w:tc>
      </w:tr>
      <w:tr w:rsidR="008E24CF" w:rsidRPr="001B127A" w14:paraId="43DD607C" w14:textId="77777777" w:rsidTr="00233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247CC003" w14:textId="546CC061" w:rsidR="008E24CF" w:rsidRPr="001B127A" w:rsidRDefault="00D660FD" w:rsidP="00514E71">
            <w:pPr>
              <w:pStyle w:val="Corpsdetexte"/>
              <w:spacing w:after="0"/>
              <w:rPr>
                <w:rFonts w:ascii="Arial" w:hAnsi="Arial" w:cs="Arial"/>
                <w:i/>
                <w:sz w:val="22"/>
              </w:rPr>
            </w:pPr>
            <w:r w:rsidRPr="001B127A">
              <w:rPr>
                <w:rFonts w:ascii="Arial" w:hAnsi="Arial" w:cs="Arial"/>
                <w:i/>
                <w:sz w:val="22"/>
              </w:rPr>
              <w:tab/>
            </w:r>
            <w:r w:rsidR="008E24CF" w:rsidRPr="001B127A">
              <w:rPr>
                <w:rFonts w:ascii="Arial" w:hAnsi="Arial" w:cs="Arial"/>
                <w:i/>
                <w:sz w:val="22"/>
              </w:rPr>
              <w:t>Orthographe et grammaire (-10% max)</w:t>
            </w:r>
          </w:p>
        </w:tc>
        <w:tc>
          <w:tcPr>
            <w:tcW w:w="867" w:type="dxa"/>
          </w:tcPr>
          <w:p w14:paraId="45AF14F6" w14:textId="77777777" w:rsidR="008E24CF" w:rsidRPr="001B127A"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60DEFD58" w14:textId="6184FB71" w:rsidR="008E24CF" w:rsidRPr="001B127A" w:rsidRDefault="008E24CF" w:rsidP="00514E71">
            <w:pPr>
              <w:pStyle w:val="Corpsdetexte"/>
              <w:spacing w:after="0"/>
              <w:jc w:val="center"/>
              <w:rPr>
                <w:sz w:val="22"/>
              </w:rPr>
            </w:pPr>
          </w:p>
          <w:p w14:paraId="65A9F308" w14:textId="77777777" w:rsidR="008E24CF" w:rsidRPr="001B127A" w:rsidRDefault="008E24CF" w:rsidP="00514E71">
            <w:pPr>
              <w:pStyle w:val="Corpsdetexte"/>
              <w:spacing w:after="0"/>
              <w:jc w:val="center"/>
              <w:rPr>
                <w:sz w:val="22"/>
              </w:rPr>
            </w:pPr>
          </w:p>
        </w:tc>
      </w:tr>
      <w:tr w:rsidR="008E24CF" w:rsidRPr="001B127A" w14:paraId="3AE68B83" w14:textId="77777777" w:rsidTr="00233067">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ECB4213" w14:textId="6B1D2360" w:rsidR="008E24CF" w:rsidRPr="001B127A" w:rsidRDefault="00D660FD" w:rsidP="00514E71">
            <w:pPr>
              <w:pStyle w:val="Corpsdetexte"/>
              <w:spacing w:after="0"/>
              <w:rPr>
                <w:rFonts w:ascii="Arial" w:hAnsi="Arial" w:cs="Arial"/>
                <w:i/>
                <w:sz w:val="22"/>
              </w:rPr>
            </w:pPr>
            <w:r w:rsidRPr="001B127A">
              <w:rPr>
                <w:rFonts w:ascii="Arial" w:hAnsi="Arial" w:cs="Arial"/>
                <w:i/>
                <w:sz w:val="22"/>
              </w:rPr>
              <w:tab/>
            </w:r>
            <w:r w:rsidR="008E24CF" w:rsidRPr="001B127A">
              <w:rPr>
                <w:rFonts w:ascii="Arial" w:hAnsi="Arial" w:cs="Arial"/>
                <w:i/>
                <w:sz w:val="22"/>
              </w:rPr>
              <w:t>Présentation (-10% max)</w:t>
            </w:r>
          </w:p>
        </w:tc>
        <w:tc>
          <w:tcPr>
            <w:tcW w:w="867" w:type="dxa"/>
          </w:tcPr>
          <w:p w14:paraId="430D0078" w14:textId="77777777" w:rsidR="008E24CF" w:rsidRPr="001B127A"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6B2A240" w14:textId="68C40552" w:rsidR="008E24CF" w:rsidRPr="001B127A" w:rsidRDefault="008E24CF" w:rsidP="00514E71">
            <w:pPr>
              <w:pStyle w:val="Corpsdetexte"/>
              <w:spacing w:after="0"/>
              <w:jc w:val="center"/>
              <w:rPr>
                <w:sz w:val="22"/>
              </w:rPr>
            </w:pPr>
          </w:p>
          <w:p w14:paraId="3E0758CD" w14:textId="77777777" w:rsidR="008E24CF" w:rsidRPr="001B127A" w:rsidRDefault="008E24CF" w:rsidP="00514E71">
            <w:pPr>
              <w:pStyle w:val="Corpsdetexte"/>
              <w:spacing w:after="0"/>
              <w:jc w:val="center"/>
              <w:rPr>
                <w:sz w:val="22"/>
              </w:rPr>
            </w:pPr>
          </w:p>
        </w:tc>
      </w:tr>
      <w:tr w:rsidR="008E24CF" w:rsidRPr="001B127A" w14:paraId="543EDFEA" w14:textId="77777777" w:rsidTr="00233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3982EEAA" w14:textId="57E3076B" w:rsidR="008E24CF" w:rsidRPr="001B127A" w:rsidRDefault="00D660FD" w:rsidP="00514E71">
            <w:pPr>
              <w:pStyle w:val="Corpsdetexte"/>
              <w:spacing w:after="0"/>
              <w:rPr>
                <w:rFonts w:ascii="Arial" w:hAnsi="Arial" w:cs="Arial"/>
                <w:i/>
                <w:sz w:val="22"/>
              </w:rPr>
            </w:pPr>
            <w:r w:rsidRPr="001B127A">
              <w:rPr>
                <w:rFonts w:ascii="Arial" w:hAnsi="Arial" w:cs="Arial"/>
                <w:i/>
                <w:sz w:val="22"/>
              </w:rPr>
              <w:tab/>
            </w:r>
            <w:r w:rsidR="008E24CF" w:rsidRPr="001B127A">
              <w:rPr>
                <w:rFonts w:ascii="Arial" w:hAnsi="Arial" w:cs="Arial"/>
                <w:i/>
                <w:sz w:val="22"/>
              </w:rPr>
              <w:t>Retard (-10% par jour)</w:t>
            </w:r>
          </w:p>
        </w:tc>
        <w:tc>
          <w:tcPr>
            <w:tcW w:w="867" w:type="dxa"/>
          </w:tcPr>
          <w:p w14:paraId="442FD702" w14:textId="77777777" w:rsidR="008E24CF" w:rsidRPr="001B127A"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6F0AD3EF" w14:textId="64D7C1BA" w:rsidR="008E24CF" w:rsidRPr="001B127A" w:rsidRDefault="008E24CF" w:rsidP="00514E71">
            <w:pPr>
              <w:pStyle w:val="Corpsdetexte"/>
              <w:spacing w:after="0"/>
              <w:jc w:val="center"/>
              <w:rPr>
                <w:sz w:val="22"/>
              </w:rPr>
            </w:pPr>
          </w:p>
          <w:p w14:paraId="0D717269" w14:textId="77777777" w:rsidR="008E24CF" w:rsidRPr="001B127A" w:rsidRDefault="008E24CF" w:rsidP="00514E71">
            <w:pPr>
              <w:pStyle w:val="Corpsdetexte"/>
              <w:spacing w:after="0"/>
              <w:jc w:val="center"/>
              <w:rPr>
                <w:sz w:val="22"/>
              </w:rPr>
            </w:pPr>
          </w:p>
        </w:tc>
      </w:tr>
      <w:tr w:rsidR="008E24CF" w:rsidRPr="001B127A" w14:paraId="49599D80" w14:textId="77777777" w:rsidTr="00233067">
        <w:trPr>
          <w:trHeight w:val="569"/>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bottom w:val="double" w:sz="4" w:space="0" w:color="auto"/>
              <w:right w:val="none" w:sz="0" w:space="0" w:color="auto"/>
            </w:tcBorders>
            <w:vAlign w:val="center"/>
          </w:tcPr>
          <w:p w14:paraId="0B20EF93" w14:textId="13E1C715" w:rsidR="008E24CF" w:rsidRPr="001B127A" w:rsidRDefault="005A12FD" w:rsidP="00514E71">
            <w:pPr>
              <w:pStyle w:val="Corpsdetexte"/>
              <w:spacing w:after="0"/>
              <w:rPr>
                <w:rFonts w:ascii="Arial" w:hAnsi="Arial" w:cs="Arial"/>
                <w:b/>
                <w:sz w:val="22"/>
              </w:rPr>
            </w:pPr>
            <w:r>
              <w:rPr>
                <w:rFonts w:ascii="Arial" w:hAnsi="Arial" w:cs="Arial"/>
                <w:b/>
                <w:sz w:val="22"/>
              </w:rPr>
              <w:t>Note du rapport / 20</w:t>
            </w:r>
          </w:p>
        </w:tc>
        <w:tc>
          <w:tcPr>
            <w:tcW w:w="867" w:type="dxa"/>
            <w:tcBorders>
              <w:bottom w:val="double" w:sz="4" w:space="0" w:color="auto"/>
            </w:tcBorders>
          </w:tcPr>
          <w:p w14:paraId="2839B971" w14:textId="77777777" w:rsidR="008E24CF" w:rsidRPr="001B127A"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bottom w:val="double" w:sz="4" w:space="0" w:color="auto"/>
              <w:right w:val="none" w:sz="0" w:space="0" w:color="auto"/>
            </w:tcBorders>
            <w:vAlign w:val="center"/>
          </w:tcPr>
          <w:p w14:paraId="7C8304BC" w14:textId="10065D23" w:rsidR="008E24CF" w:rsidRPr="001B127A" w:rsidRDefault="00D660FD" w:rsidP="00514E71">
            <w:pPr>
              <w:pStyle w:val="Corpsdetexte"/>
              <w:spacing w:after="0"/>
              <w:jc w:val="center"/>
              <w:rPr>
                <w:b/>
                <w:sz w:val="22"/>
              </w:rPr>
            </w:pPr>
            <w:r w:rsidRPr="001B127A">
              <w:rPr>
                <w:b/>
                <w:sz w:val="22"/>
              </w:rPr>
              <w:t>/</w:t>
            </w:r>
            <w:r w:rsidR="005A12FD">
              <w:rPr>
                <w:b/>
                <w:sz w:val="22"/>
              </w:rPr>
              <w:t>20</w:t>
            </w:r>
          </w:p>
        </w:tc>
      </w:tr>
    </w:tbl>
    <w:p w14:paraId="0DFC256C" w14:textId="44015558" w:rsidR="00A2239A" w:rsidRPr="001B127A" w:rsidRDefault="000B51A4" w:rsidP="00987AD7">
      <w:pPr>
        <w:pStyle w:val="Titre1"/>
      </w:pPr>
      <w:r w:rsidRPr="001B127A">
        <w:br w:type="page"/>
      </w:r>
      <w:r w:rsidR="00D9130A" w:rsidRPr="001B127A">
        <w:lastRenderedPageBreak/>
        <w:t>Introduction</w:t>
      </w:r>
      <w:r w:rsidR="00993BCF">
        <w:t xml:space="preserve"> et sommaire du travail effectué </w:t>
      </w:r>
    </w:p>
    <w:p w14:paraId="14DF6076" w14:textId="3B5F52A6" w:rsidR="00752CD8" w:rsidRDefault="006B618D" w:rsidP="006B618D">
      <w:pPr>
        <w:pStyle w:val="Citation"/>
      </w:pPr>
      <w:r w:rsidRPr="001B127A">
        <w:t xml:space="preserve">[Dans cette </w:t>
      </w:r>
      <w:r w:rsidRPr="00752CD8">
        <w:t xml:space="preserve">section, </w:t>
      </w:r>
      <w:r w:rsidR="00752CD8">
        <w:t>p</w:t>
      </w:r>
      <w:r w:rsidR="00752CD8" w:rsidRPr="00752CD8">
        <w:t xml:space="preserve">résentez brièvement un sommaire de votre projet et du travail fait </w:t>
      </w:r>
      <w:r w:rsidR="00E712B0">
        <w:t xml:space="preserve">dans le </w:t>
      </w:r>
      <w:proofErr w:type="spellStart"/>
      <w:r w:rsidR="00E712B0">
        <w:t>lab</w:t>
      </w:r>
      <w:proofErr w:type="spellEnd"/>
      <w:r w:rsidR="00E712B0">
        <w:t xml:space="preserve"> 3</w:t>
      </w:r>
      <w:r w:rsidR="00752CD8">
        <w:t xml:space="preserve"> pour rappeler au lecteur </w:t>
      </w:r>
      <w:r w:rsidR="00752CD8" w:rsidRPr="00752CD8">
        <w:t>la nature de v</w:t>
      </w:r>
      <w:r w:rsidR="00752CD8">
        <w:t xml:space="preserve">otre projet et les </w:t>
      </w:r>
      <w:r w:rsidR="00E712B0">
        <w:t xml:space="preserve">résultats qui guideront le </w:t>
      </w:r>
      <w:proofErr w:type="spellStart"/>
      <w:r w:rsidR="00E712B0">
        <w:t>lab</w:t>
      </w:r>
      <w:proofErr w:type="spellEnd"/>
      <w:r w:rsidR="00E712B0">
        <w:t xml:space="preserve"> 4</w:t>
      </w:r>
      <w:r w:rsidR="00752CD8" w:rsidRPr="00752CD8">
        <w:t>.  Par exemple, ça serait bien de donner les résultats majeurs de votre analyse de tâches, votre prototypage statique, vos tests avec utilisateurs, et les changements apportés à date</w:t>
      </w:r>
    </w:p>
    <w:p w14:paraId="7E2B3FE0" w14:textId="58843BF9" w:rsidR="00A62FF6" w:rsidRPr="001B127A" w:rsidRDefault="006B618D" w:rsidP="006B618D">
      <w:pPr>
        <w:pStyle w:val="Citation"/>
      </w:pPr>
      <w:r w:rsidRPr="00752CD8">
        <w:t xml:space="preserve"> </w:t>
      </w:r>
      <w:r w:rsidRPr="001B127A">
        <w:t>À l</w:t>
      </w:r>
      <w:r w:rsidR="00D9130A" w:rsidRPr="001B127A">
        <w:t xml:space="preserve">a fin de cette section, </w:t>
      </w:r>
      <w:r w:rsidR="007972B9" w:rsidRPr="001B127A">
        <w:t>décrivez brièvement ce que contient le reste du rapport.</w:t>
      </w:r>
      <w:r w:rsidRPr="001B127A">
        <w:t>]</w:t>
      </w:r>
    </w:p>
    <w:p w14:paraId="5C3E80A4" w14:textId="77777777" w:rsidR="006B618D" w:rsidRPr="001B127A" w:rsidRDefault="00A62FF6" w:rsidP="006B618D">
      <w:pPr>
        <w:pStyle w:val="Titre1"/>
      </w:pPr>
      <w:r w:rsidRPr="001B127A">
        <w:t>Planification du travail</w:t>
      </w:r>
    </w:p>
    <w:p w14:paraId="64D9EE9D" w14:textId="77777777" w:rsidR="00987AD7" w:rsidRPr="001B127A" w:rsidRDefault="006B618D" w:rsidP="00987AD7">
      <w:pPr>
        <w:pStyle w:val="Citation"/>
      </w:pPr>
      <w:r w:rsidRPr="001B127A">
        <w:t>[</w:t>
      </w:r>
      <w:r w:rsidR="00A62FF6" w:rsidRPr="001B127A">
        <w:t>Présentez ici la planification du travail sous forme</w:t>
      </w:r>
      <w:r w:rsidR="00987AD7" w:rsidRPr="001B127A">
        <w:t xml:space="preserve"> d’échéanciers.</w:t>
      </w:r>
      <w:r w:rsidR="00A62FF6" w:rsidRPr="001B127A">
        <w:t xml:space="preserve"> Vous pouvez la présenter sous forme MS Project ou autre, tant </w:t>
      </w:r>
      <w:r w:rsidR="00987AD7" w:rsidRPr="001B127A">
        <w:t>qu’on y voit:</w:t>
      </w:r>
    </w:p>
    <w:p w14:paraId="17A3F17A" w14:textId="4882E7BC" w:rsidR="00987AD7" w:rsidRPr="001B127A" w:rsidRDefault="00987AD7" w:rsidP="00987AD7">
      <w:pPr>
        <w:pStyle w:val="Citation"/>
        <w:numPr>
          <w:ilvl w:val="0"/>
          <w:numId w:val="28"/>
        </w:numPr>
      </w:pPr>
      <w:r w:rsidRPr="001B127A">
        <w:t>L</w:t>
      </w:r>
      <w:r w:rsidR="00A62FF6" w:rsidRPr="001B127A">
        <w:t xml:space="preserve">a </w:t>
      </w:r>
      <w:r w:rsidRPr="001B127A">
        <w:t>décomposition</w:t>
      </w:r>
      <w:r w:rsidR="00A62FF6" w:rsidRPr="001B127A">
        <w:t xml:space="preserve"> d</w:t>
      </w:r>
      <w:r w:rsidRPr="001B127A">
        <w:t xml:space="preserve">es tâches;  </w:t>
      </w:r>
    </w:p>
    <w:p w14:paraId="07739324" w14:textId="77777777" w:rsidR="00987AD7" w:rsidRPr="001B127A" w:rsidRDefault="00987AD7" w:rsidP="00987AD7">
      <w:pPr>
        <w:pStyle w:val="Citation"/>
        <w:numPr>
          <w:ilvl w:val="0"/>
          <w:numId w:val="28"/>
        </w:numPr>
      </w:pPr>
      <w:r w:rsidRPr="001B127A">
        <w:t>L’estimé de l’effort et les échéances pour chaque sous-tâche;</w:t>
      </w:r>
    </w:p>
    <w:p w14:paraId="77E079EE" w14:textId="77777777" w:rsidR="00AD6665" w:rsidRPr="001B127A" w:rsidRDefault="00987AD7" w:rsidP="00AD6665">
      <w:pPr>
        <w:pStyle w:val="Citation"/>
        <w:numPr>
          <w:ilvl w:val="0"/>
          <w:numId w:val="28"/>
        </w:numPr>
      </w:pPr>
      <w:r w:rsidRPr="001B127A">
        <w:t>La division des sous-tâches entre les membres de l’équipe</w:t>
      </w:r>
    </w:p>
    <w:p w14:paraId="63E80A1C" w14:textId="09202929" w:rsidR="00A62FF6" w:rsidRPr="001B127A" w:rsidRDefault="00752CD8" w:rsidP="00752CD8">
      <w:pPr>
        <w:pStyle w:val="Citation"/>
      </w:pPr>
      <w:r>
        <w:t xml:space="preserve">Rappelez la politique sur laquelle votre équipe s’est entendu au laboratoire </w:t>
      </w:r>
      <w:r w:rsidR="00F515C8">
        <w:t>3</w:t>
      </w:r>
      <w:r>
        <w:t xml:space="preserve"> pour la réalisation du travail de session </w:t>
      </w:r>
      <w:proofErr w:type="spellStart"/>
      <w:r>
        <w:t>e.g</w:t>
      </w:r>
      <w:proofErr w:type="spellEnd"/>
      <w:r>
        <w:t>. est-ce que vous vous donnez rendez-vous à la séance de laboratoire, etc.</w:t>
      </w:r>
      <w:r w:rsidR="006B618D" w:rsidRPr="001B127A">
        <w:t>]</w:t>
      </w:r>
    </w:p>
    <w:p w14:paraId="57D8C4B7" w14:textId="77777777" w:rsidR="00A62FF6" w:rsidRPr="001B127A" w:rsidRDefault="00A62FF6" w:rsidP="000972D4">
      <w:pPr>
        <w:rPr>
          <w:lang w:val="fr-CA"/>
        </w:rPr>
      </w:pPr>
    </w:p>
    <w:p w14:paraId="31FF7394" w14:textId="77777777" w:rsidR="00A62FF6" w:rsidRPr="001B127A" w:rsidRDefault="00A62FF6" w:rsidP="000972D4">
      <w:pPr>
        <w:rPr>
          <w:lang w:val="fr-CA"/>
        </w:rPr>
      </w:pPr>
    </w:p>
    <w:p w14:paraId="3001B91A" w14:textId="30945193" w:rsidR="00D9130A" w:rsidRPr="001B127A" w:rsidRDefault="009252B2" w:rsidP="000972D4">
      <w:pPr>
        <w:pStyle w:val="Titre1"/>
      </w:pPr>
      <w:r w:rsidRPr="001B127A">
        <w:br w:type="page"/>
      </w:r>
      <w:r w:rsidR="00D67835">
        <w:lastRenderedPageBreak/>
        <w:t>Réalisation de prototype dynamique</w:t>
      </w:r>
      <w:r w:rsidR="00583969" w:rsidRPr="001B127A">
        <w:t xml:space="preserve"> </w:t>
      </w:r>
    </w:p>
    <w:p w14:paraId="61D1F595" w14:textId="099D46E2" w:rsidR="00D67835" w:rsidRPr="00D67835" w:rsidRDefault="002504A5" w:rsidP="00D67835">
      <w:pPr>
        <w:pStyle w:val="Citation"/>
      </w:pPr>
      <w:r w:rsidRPr="001B127A">
        <w:t>[</w:t>
      </w:r>
      <w:r w:rsidR="00583969" w:rsidRPr="001B127A">
        <w:t xml:space="preserve">Présentez </w:t>
      </w:r>
      <w:r w:rsidR="00D67835">
        <w:t xml:space="preserve">ici les différentes fenêtres/vues qui composent votre interface dynamique sous forme de captures </w:t>
      </w:r>
      <w:r w:rsidR="00D67835" w:rsidRPr="00D67835">
        <w:t xml:space="preserve">d’écran.  </w:t>
      </w:r>
      <w:r w:rsidR="00A81DE4">
        <w:t xml:space="preserve">Spécifiez pour chaque fenêtre quelles tâches sont possibles et expliquer le fonctionnement lorsque ce n’est pas évident.  </w:t>
      </w:r>
      <w:r w:rsidR="00D67835" w:rsidRPr="00D67835">
        <w:t xml:space="preserve">Au  besoin, ajoutez un diagramme d’états.  Le lecteur devrait comprendre le fonctionnement de votre interface et la </w:t>
      </w:r>
      <w:r w:rsidR="00D67835">
        <w:t>séquence</w:t>
      </w:r>
      <w:r w:rsidR="00D67835" w:rsidRPr="00D67835">
        <w:t xml:space="preserve"> de fenêtres et d’écrans impliquées dans chacune de vos tâches clés</w:t>
      </w:r>
      <w:r w:rsidR="00D67835">
        <w:t>.</w:t>
      </w:r>
    </w:p>
    <w:p w14:paraId="687C7CF3" w14:textId="0B91D7C6" w:rsidR="002504A5" w:rsidRDefault="00D67835" w:rsidP="00A81DE4">
      <w:pPr>
        <w:pStyle w:val="Citation"/>
      </w:pPr>
      <w:r>
        <w:t xml:space="preserve">Discutez et justifiez </w:t>
      </w:r>
      <w:r w:rsidR="00A81DE4">
        <w:t xml:space="preserve">brièvement </w:t>
      </w:r>
      <w:r>
        <w:t>votre choix d’outil(s), de logiciels, et/ou de langages de programmation pour prototyper votre interface</w:t>
      </w:r>
      <w:r w:rsidR="00A81DE4">
        <w:t>.</w:t>
      </w:r>
      <w:r w:rsidR="00673ABD" w:rsidRPr="001B127A">
        <w:t>]</w:t>
      </w:r>
      <w:r w:rsidR="002504A5" w:rsidRPr="001B127A">
        <w:t xml:space="preserve"> </w:t>
      </w:r>
    </w:p>
    <w:p w14:paraId="154E9E06" w14:textId="04FEED63" w:rsidR="003252C8" w:rsidRDefault="00904523" w:rsidP="003252C8">
      <w:pPr>
        <w:pStyle w:val="Paragraphedeliste"/>
        <w:numPr>
          <w:ilvl w:val="0"/>
          <w:numId w:val="35"/>
        </w:numPr>
        <w:rPr>
          <w:lang w:val="fr-CA"/>
        </w:rPr>
      </w:pPr>
      <w:r>
        <w:rPr>
          <w:lang w:val="fr-CA"/>
        </w:rPr>
        <w:t>Page D’</w:t>
      </w:r>
      <w:proofErr w:type="spellStart"/>
      <w:r>
        <w:rPr>
          <w:lang w:val="fr-CA"/>
        </w:rPr>
        <w:t>acceuil</w:t>
      </w:r>
      <w:proofErr w:type="spellEnd"/>
    </w:p>
    <w:p w14:paraId="37D8C1C8" w14:textId="1C880FDB" w:rsidR="003252C8" w:rsidRDefault="003252C8" w:rsidP="003252C8">
      <w:pPr>
        <w:pStyle w:val="Paragraphedeliste"/>
        <w:numPr>
          <w:ilvl w:val="1"/>
          <w:numId w:val="35"/>
        </w:numPr>
        <w:rPr>
          <w:lang w:val="fr-CA"/>
        </w:rPr>
      </w:pPr>
      <w:r>
        <w:rPr>
          <w:lang w:val="fr-CA"/>
        </w:rPr>
        <w:t xml:space="preserve">Pouvoir se connecter </w:t>
      </w:r>
      <w:proofErr w:type="spellStart"/>
      <w:r>
        <w:rPr>
          <w:lang w:val="fr-CA"/>
        </w:rPr>
        <w:t>grace</w:t>
      </w:r>
      <w:proofErr w:type="spellEnd"/>
      <w:r>
        <w:rPr>
          <w:lang w:val="fr-CA"/>
        </w:rPr>
        <w:t xml:space="preserve"> au bouton connecter</w:t>
      </w:r>
    </w:p>
    <w:p w14:paraId="315171D0" w14:textId="69328178" w:rsidR="003252C8" w:rsidRDefault="003252C8" w:rsidP="003252C8">
      <w:pPr>
        <w:pStyle w:val="Paragraphedeliste"/>
        <w:numPr>
          <w:ilvl w:val="1"/>
          <w:numId w:val="35"/>
        </w:numPr>
        <w:rPr>
          <w:lang w:val="fr-CA"/>
        </w:rPr>
      </w:pPr>
      <w:r>
        <w:rPr>
          <w:lang w:val="fr-CA"/>
        </w:rPr>
        <w:t xml:space="preserve">Pouvoir </w:t>
      </w:r>
      <w:proofErr w:type="spellStart"/>
      <w:r>
        <w:rPr>
          <w:lang w:val="fr-CA"/>
        </w:rPr>
        <w:t>senregistrer</w:t>
      </w:r>
      <w:proofErr w:type="spellEnd"/>
      <w:r>
        <w:rPr>
          <w:lang w:val="fr-CA"/>
        </w:rPr>
        <w:t xml:space="preserve"> sur le bouton enregistrer</w:t>
      </w:r>
    </w:p>
    <w:p w14:paraId="4ED1FF0D" w14:textId="77777777" w:rsidR="003252C8" w:rsidRPr="003252C8" w:rsidRDefault="003252C8" w:rsidP="003252C8">
      <w:pPr>
        <w:pStyle w:val="Paragraphedeliste"/>
        <w:ind w:left="1440"/>
        <w:rPr>
          <w:lang w:val="fr-CA"/>
        </w:rPr>
      </w:pPr>
    </w:p>
    <w:p w14:paraId="42E59242" w14:textId="77777777" w:rsidR="003252C8" w:rsidRPr="003252C8" w:rsidRDefault="003252C8" w:rsidP="003252C8">
      <w:pPr>
        <w:ind w:left="720"/>
        <w:rPr>
          <w:lang w:val="fr-CA"/>
        </w:rPr>
      </w:pPr>
    </w:p>
    <w:p w14:paraId="2E0C392C" w14:textId="3054748A" w:rsidR="00904523" w:rsidRDefault="00904523" w:rsidP="00904523">
      <w:pPr>
        <w:pStyle w:val="Paragraphedeliste"/>
        <w:numPr>
          <w:ilvl w:val="0"/>
          <w:numId w:val="35"/>
        </w:numPr>
        <w:rPr>
          <w:lang w:val="fr-CA"/>
        </w:rPr>
      </w:pPr>
      <w:proofErr w:type="spellStart"/>
      <w:r>
        <w:rPr>
          <w:lang w:val="fr-CA"/>
        </w:rPr>
        <w:t>Pagede</w:t>
      </w:r>
      <w:proofErr w:type="spellEnd"/>
      <w:r>
        <w:rPr>
          <w:lang w:val="fr-CA"/>
        </w:rPr>
        <w:t xml:space="preserve"> Connection</w:t>
      </w:r>
    </w:p>
    <w:p w14:paraId="519DBA13" w14:textId="2AF850CE" w:rsidR="003252C8" w:rsidRDefault="003252C8" w:rsidP="003252C8">
      <w:pPr>
        <w:pStyle w:val="Paragraphedeliste"/>
        <w:numPr>
          <w:ilvl w:val="1"/>
          <w:numId w:val="35"/>
        </w:numPr>
        <w:rPr>
          <w:lang w:val="fr-CA"/>
        </w:rPr>
      </w:pPr>
      <w:r>
        <w:rPr>
          <w:lang w:val="fr-CA"/>
        </w:rPr>
        <w:t xml:space="preserve">Rentrer ses identifications de </w:t>
      </w:r>
      <w:proofErr w:type="spellStart"/>
      <w:r>
        <w:rPr>
          <w:lang w:val="fr-CA"/>
        </w:rPr>
        <w:t>connection</w:t>
      </w:r>
      <w:proofErr w:type="spellEnd"/>
    </w:p>
    <w:p w14:paraId="4C0D2BC1" w14:textId="45E1FDB6" w:rsidR="00904523" w:rsidRDefault="00904523" w:rsidP="00904523">
      <w:pPr>
        <w:pStyle w:val="Paragraphedeliste"/>
        <w:numPr>
          <w:ilvl w:val="0"/>
          <w:numId w:val="35"/>
        </w:numPr>
        <w:rPr>
          <w:lang w:val="fr-CA"/>
        </w:rPr>
      </w:pPr>
      <w:r>
        <w:rPr>
          <w:lang w:val="fr-CA"/>
        </w:rPr>
        <w:t xml:space="preserve">Page </w:t>
      </w:r>
      <w:proofErr w:type="spellStart"/>
      <w:r>
        <w:rPr>
          <w:lang w:val="fr-CA"/>
        </w:rPr>
        <w:t>dinscription</w:t>
      </w:r>
      <w:proofErr w:type="spellEnd"/>
    </w:p>
    <w:p w14:paraId="1340C9E0" w14:textId="772334D6" w:rsidR="003252C8" w:rsidRDefault="003252C8" w:rsidP="003252C8">
      <w:pPr>
        <w:pStyle w:val="Paragraphedeliste"/>
        <w:numPr>
          <w:ilvl w:val="1"/>
          <w:numId w:val="35"/>
        </w:numPr>
        <w:rPr>
          <w:lang w:val="fr-CA"/>
        </w:rPr>
      </w:pPr>
      <w:r>
        <w:rPr>
          <w:lang w:val="fr-CA"/>
        </w:rPr>
        <w:t xml:space="preserve">Rentrer les informations </w:t>
      </w:r>
      <w:proofErr w:type="spellStart"/>
      <w:r>
        <w:rPr>
          <w:lang w:val="fr-CA"/>
        </w:rPr>
        <w:t>necessaires</w:t>
      </w:r>
      <w:proofErr w:type="spellEnd"/>
      <w:r>
        <w:rPr>
          <w:lang w:val="fr-CA"/>
        </w:rPr>
        <w:t xml:space="preserve"> a l’inscription</w:t>
      </w:r>
    </w:p>
    <w:p w14:paraId="33079B6A" w14:textId="6507E2A6" w:rsidR="00904523" w:rsidRDefault="00904523" w:rsidP="00904523">
      <w:pPr>
        <w:pStyle w:val="Paragraphedeliste"/>
        <w:numPr>
          <w:ilvl w:val="0"/>
          <w:numId w:val="35"/>
        </w:numPr>
        <w:rPr>
          <w:lang w:val="fr-CA"/>
        </w:rPr>
      </w:pPr>
      <w:r>
        <w:rPr>
          <w:lang w:val="fr-CA"/>
        </w:rPr>
        <w:t xml:space="preserve">Page </w:t>
      </w:r>
      <w:proofErr w:type="spellStart"/>
      <w:r>
        <w:rPr>
          <w:lang w:val="fr-CA"/>
        </w:rPr>
        <w:t>Premiere</w:t>
      </w:r>
      <w:proofErr w:type="spellEnd"/>
      <w:r>
        <w:rPr>
          <w:lang w:val="fr-CA"/>
        </w:rPr>
        <w:t xml:space="preserve"> fois</w:t>
      </w:r>
    </w:p>
    <w:p w14:paraId="1CAEF7AC" w14:textId="28AE951C" w:rsidR="003252C8" w:rsidRDefault="003252C8" w:rsidP="003252C8">
      <w:pPr>
        <w:pStyle w:val="Paragraphedeliste"/>
        <w:numPr>
          <w:ilvl w:val="1"/>
          <w:numId w:val="35"/>
        </w:numPr>
        <w:rPr>
          <w:lang w:val="fr-CA"/>
        </w:rPr>
      </w:pPr>
      <w:r>
        <w:rPr>
          <w:lang w:val="fr-CA"/>
        </w:rPr>
        <w:t xml:space="preserve">Pouvoir rejoindre une collocation ou on vous a </w:t>
      </w:r>
      <w:proofErr w:type="gramStart"/>
      <w:r>
        <w:rPr>
          <w:lang w:val="fr-CA"/>
        </w:rPr>
        <w:t>inviter</w:t>
      </w:r>
      <w:proofErr w:type="gramEnd"/>
    </w:p>
    <w:p w14:paraId="7F6033C2" w14:textId="65BA16B9" w:rsidR="003252C8" w:rsidRDefault="003252C8" w:rsidP="003252C8">
      <w:pPr>
        <w:pStyle w:val="Paragraphedeliste"/>
        <w:numPr>
          <w:ilvl w:val="1"/>
          <w:numId w:val="35"/>
        </w:numPr>
        <w:rPr>
          <w:lang w:val="fr-CA"/>
        </w:rPr>
      </w:pPr>
      <w:r>
        <w:rPr>
          <w:lang w:val="fr-CA"/>
        </w:rPr>
        <w:t xml:space="preserve">Pouvoir créer </w:t>
      </w:r>
      <w:proofErr w:type="gramStart"/>
      <w:r>
        <w:rPr>
          <w:lang w:val="fr-CA"/>
        </w:rPr>
        <w:t>sa propres collocation</w:t>
      </w:r>
      <w:proofErr w:type="gramEnd"/>
    </w:p>
    <w:p w14:paraId="09CEFE8B" w14:textId="59B74433" w:rsidR="00904523" w:rsidRDefault="00904523" w:rsidP="00904523">
      <w:pPr>
        <w:pStyle w:val="Paragraphedeliste"/>
        <w:numPr>
          <w:ilvl w:val="0"/>
          <w:numId w:val="35"/>
        </w:numPr>
        <w:rPr>
          <w:lang w:val="fr-CA"/>
        </w:rPr>
      </w:pPr>
      <w:proofErr w:type="spellStart"/>
      <w:r>
        <w:rPr>
          <w:lang w:val="fr-CA"/>
        </w:rPr>
        <w:t>Parametres</w:t>
      </w:r>
      <w:proofErr w:type="spellEnd"/>
      <w:r>
        <w:rPr>
          <w:lang w:val="fr-CA"/>
        </w:rPr>
        <w:t xml:space="preserve"> de colocation</w:t>
      </w:r>
    </w:p>
    <w:p w14:paraId="2F06A07C" w14:textId="6898E300" w:rsidR="003252C8" w:rsidRDefault="00DA1390" w:rsidP="003252C8">
      <w:pPr>
        <w:pStyle w:val="Paragraphedeliste"/>
        <w:numPr>
          <w:ilvl w:val="1"/>
          <w:numId w:val="35"/>
        </w:numPr>
        <w:rPr>
          <w:lang w:val="fr-CA"/>
        </w:rPr>
      </w:pPr>
      <w:r>
        <w:rPr>
          <w:lang w:val="fr-CA"/>
        </w:rPr>
        <w:t xml:space="preserve">Rentrer les </w:t>
      </w:r>
      <w:proofErr w:type="spellStart"/>
      <w:r>
        <w:rPr>
          <w:lang w:val="fr-CA"/>
        </w:rPr>
        <w:t>parametres</w:t>
      </w:r>
      <w:proofErr w:type="spellEnd"/>
      <w:r>
        <w:rPr>
          <w:lang w:val="fr-CA"/>
        </w:rPr>
        <w:t xml:space="preserve"> de la colocation :</w:t>
      </w:r>
    </w:p>
    <w:p w14:paraId="4C49781A" w14:textId="179D7F65" w:rsidR="00DA1390" w:rsidRDefault="00DA1390" w:rsidP="00DA1390">
      <w:pPr>
        <w:pStyle w:val="Paragraphedeliste"/>
        <w:numPr>
          <w:ilvl w:val="2"/>
          <w:numId w:val="35"/>
        </w:numPr>
        <w:rPr>
          <w:lang w:val="fr-CA"/>
        </w:rPr>
      </w:pPr>
      <w:r>
        <w:rPr>
          <w:lang w:val="fr-CA"/>
        </w:rPr>
        <w:t xml:space="preserve">Devise que la colocation utilise pour les </w:t>
      </w:r>
      <w:proofErr w:type="spellStart"/>
      <w:r>
        <w:rPr>
          <w:lang w:val="fr-CA"/>
        </w:rPr>
        <w:t>depenses</w:t>
      </w:r>
      <w:proofErr w:type="spellEnd"/>
    </w:p>
    <w:p w14:paraId="39915603" w14:textId="274EA495" w:rsidR="00DA1390" w:rsidRDefault="00DA1390" w:rsidP="00DA1390">
      <w:pPr>
        <w:pStyle w:val="Paragraphedeliste"/>
        <w:numPr>
          <w:ilvl w:val="2"/>
          <w:numId w:val="35"/>
        </w:numPr>
        <w:rPr>
          <w:lang w:val="fr-CA"/>
        </w:rPr>
      </w:pPr>
      <w:r>
        <w:rPr>
          <w:lang w:val="fr-CA"/>
        </w:rPr>
        <w:t>Le nom de la colocation</w:t>
      </w:r>
    </w:p>
    <w:p w14:paraId="102CF20D" w14:textId="2C33B73D" w:rsidR="00DA1390" w:rsidRDefault="00DA1390" w:rsidP="00DA1390">
      <w:pPr>
        <w:pStyle w:val="Paragraphedeliste"/>
        <w:numPr>
          <w:ilvl w:val="2"/>
          <w:numId w:val="35"/>
        </w:numPr>
        <w:rPr>
          <w:lang w:val="fr-CA"/>
        </w:rPr>
      </w:pPr>
      <w:r>
        <w:rPr>
          <w:lang w:val="fr-CA"/>
        </w:rPr>
        <w:t>La description de la colocation</w:t>
      </w:r>
    </w:p>
    <w:p w14:paraId="554DFEC5" w14:textId="521346E4" w:rsidR="00DA1390" w:rsidRDefault="00DA1390" w:rsidP="00DA1390">
      <w:pPr>
        <w:pStyle w:val="Paragraphedeliste"/>
        <w:numPr>
          <w:ilvl w:val="1"/>
          <w:numId w:val="35"/>
        </w:numPr>
        <w:rPr>
          <w:lang w:val="fr-CA"/>
        </w:rPr>
      </w:pPr>
      <w:proofErr w:type="spellStart"/>
      <w:r>
        <w:rPr>
          <w:lang w:val="fr-CA"/>
        </w:rPr>
        <w:t>Acceder</w:t>
      </w:r>
      <w:proofErr w:type="spellEnd"/>
      <w:r>
        <w:rPr>
          <w:lang w:val="fr-CA"/>
        </w:rPr>
        <w:t xml:space="preserve"> a la liste de membre de la colocation</w:t>
      </w:r>
    </w:p>
    <w:p w14:paraId="7A8EF76F" w14:textId="462F0CE4" w:rsidR="00904523" w:rsidRDefault="00DA1390" w:rsidP="00904523">
      <w:pPr>
        <w:pStyle w:val="Paragraphedeliste"/>
        <w:numPr>
          <w:ilvl w:val="0"/>
          <w:numId w:val="35"/>
        </w:numPr>
        <w:rPr>
          <w:lang w:val="fr-CA"/>
        </w:rPr>
      </w:pPr>
      <w:r>
        <w:rPr>
          <w:lang w:val="fr-CA"/>
        </w:rPr>
        <w:t>Paramètres</w:t>
      </w:r>
      <w:r w:rsidR="00904523">
        <w:rPr>
          <w:lang w:val="fr-CA"/>
        </w:rPr>
        <w:t xml:space="preserve"> </w:t>
      </w:r>
      <w:r>
        <w:rPr>
          <w:lang w:val="fr-CA"/>
        </w:rPr>
        <w:t>personnel</w:t>
      </w:r>
    </w:p>
    <w:p w14:paraId="48936A6D" w14:textId="77777777" w:rsidR="00DA1390" w:rsidRDefault="00DA1390" w:rsidP="00DA1390">
      <w:pPr>
        <w:pStyle w:val="Paragraphedeliste"/>
        <w:numPr>
          <w:ilvl w:val="1"/>
          <w:numId w:val="35"/>
        </w:numPr>
        <w:rPr>
          <w:lang w:val="fr-CA"/>
        </w:rPr>
      </w:pPr>
    </w:p>
    <w:p w14:paraId="66C04180" w14:textId="5D2E0FD9" w:rsidR="00904523" w:rsidRDefault="00904523" w:rsidP="00904523">
      <w:pPr>
        <w:pStyle w:val="Paragraphedeliste"/>
        <w:numPr>
          <w:ilvl w:val="0"/>
          <w:numId w:val="35"/>
        </w:numPr>
        <w:rPr>
          <w:lang w:val="fr-CA"/>
        </w:rPr>
      </w:pPr>
      <w:r>
        <w:rPr>
          <w:lang w:val="fr-CA"/>
        </w:rPr>
        <w:t>Pages membres de la colocation</w:t>
      </w:r>
    </w:p>
    <w:p w14:paraId="559D0C97" w14:textId="120642D5" w:rsidR="00904523" w:rsidRDefault="00904523" w:rsidP="00904523">
      <w:pPr>
        <w:pStyle w:val="Paragraphedeliste"/>
        <w:numPr>
          <w:ilvl w:val="0"/>
          <w:numId w:val="35"/>
        </w:numPr>
        <w:rPr>
          <w:lang w:val="fr-CA"/>
        </w:rPr>
      </w:pPr>
      <w:r>
        <w:rPr>
          <w:lang w:val="fr-CA"/>
        </w:rPr>
        <w:t>Pages de memo</w:t>
      </w:r>
    </w:p>
    <w:p w14:paraId="4B22D305" w14:textId="1DCB579D" w:rsidR="00904523" w:rsidRDefault="00904523" w:rsidP="00904523">
      <w:pPr>
        <w:pStyle w:val="Paragraphedeliste"/>
        <w:numPr>
          <w:ilvl w:val="0"/>
          <w:numId w:val="35"/>
        </w:numPr>
        <w:rPr>
          <w:lang w:val="fr-CA"/>
        </w:rPr>
      </w:pPr>
      <w:r>
        <w:rPr>
          <w:lang w:val="fr-CA"/>
        </w:rPr>
        <w:t xml:space="preserve">Page de </w:t>
      </w:r>
      <w:proofErr w:type="spellStart"/>
      <w:r>
        <w:rPr>
          <w:lang w:val="fr-CA"/>
        </w:rPr>
        <w:t>creation</w:t>
      </w:r>
      <w:proofErr w:type="spellEnd"/>
      <w:r>
        <w:rPr>
          <w:lang w:val="fr-CA"/>
        </w:rPr>
        <w:t xml:space="preserve"> de memo</w:t>
      </w:r>
    </w:p>
    <w:p w14:paraId="153E9AF5" w14:textId="44AB158E" w:rsidR="00904523" w:rsidRDefault="00904523" w:rsidP="00904523">
      <w:pPr>
        <w:pStyle w:val="Paragraphedeliste"/>
        <w:numPr>
          <w:ilvl w:val="0"/>
          <w:numId w:val="35"/>
        </w:numPr>
        <w:rPr>
          <w:lang w:val="fr-CA"/>
        </w:rPr>
      </w:pPr>
      <w:r>
        <w:rPr>
          <w:lang w:val="fr-CA"/>
        </w:rPr>
        <w:t>Taxe/</w:t>
      </w:r>
      <w:proofErr w:type="spellStart"/>
      <w:r>
        <w:rPr>
          <w:lang w:val="fr-CA"/>
        </w:rPr>
        <w:t>tips</w:t>
      </w:r>
      <w:proofErr w:type="spellEnd"/>
    </w:p>
    <w:p w14:paraId="1CECD4C4" w14:textId="6B999D21" w:rsidR="00904523" w:rsidRDefault="00904523" w:rsidP="00904523">
      <w:pPr>
        <w:pStyle w:val="Paragraphedeliste"/>
        <w:numPr>
          <w:ilvl w:val="0"/>
          <w:numId w:val="35"/>
        </w:numPr>
        <w:rPr>
          <w:lang w:val="fr-CA"/>
        </w:rPr>
      </w:pPr>
      <w:r>
        <w:rPr>
          <w:lang w:val="fr-CA"/>
        </w:rPr>
        <w:t>Menu</w:t>
      </w:r>
    </w:p>
    <w:p w14:paraId="7266C4D2" w14:textId="77777777" w:rsidR="00904523" w:rsidRPr="00904523" w:rsidRDefault="00904523" w:rsidP="00904523">
      <w:pPr>
        <w:pStyle w:val="Paragraphedeliste"/>
        <w:numPr>
          <w:ilvl w:val="0"/>
          <w:numId w:val="35"/>
        </w:numPr>
        <w:rPr>
          <w:lang w:val="fr-CA"/>
        </w:rPr>
      </w:pPr>
    </w:p>
    <w:p w14:paraId="58751D7D" w14:textId="77777777" w:rsidR="00A50834" w:rsidRPr="00705B9F" w:rsidRDefault="00A50834" w:rsidP="00A50834">
      <w:pPr>
        <w:rPr>
          <w:lang w:val="fr-CA"/>
        </w:rPr>
      </w:pPr>
    </w:p>
    <w:p w14:paraId="1FF928E4" w14:textId="34A27C8F" w:rsidR="00A50834" w:rsidRPr="00705B9F" w:rsidRDefault="00A50834" w:rsidP="00A50834">
      <w:pPr>
        <w:pStyle w:val="Titre2"/>
        <w:rPr>
          <w:lang w:val="fr-CA"/>
        </w:rPr>
      </w:pPr>
      <w:r w:rsidRPr="00705B9F">
        <w:rPr>
          <w:lang w:val="fr-CA"/>
        </w:rPr>
        <w:tab/>
        <w:t>Justification des choix de conception</w:t>
      </w:r>
    </w:p>
    <w:p w14:paraId="7DB5E166" w14:textId="10ABF2E4" w:rsidR="00A50834" w:rsidRDefault="00A50834" w:rsidP="00A50834">
      <w:pPr>
        <w:pStyle w:val="Citation"/>
      </w:pPr>
      <w:r w:rsidRPr="001B127A">
        <w:t>[</w:t>
      </w:r>
      <w:r>
        <w:t xml:space="preserve">Expliquez sur quels principes, normes, directives de conception, lois, modèles, expériences, etc. vous vous êtes fondés pour justifier l’apparence et la conception de votre prototype.  </w:t>
      </w:r>
      <w:r>
        <w:lastRenderedPageBreak/>
        <w:t>Votre prototype dynamique peut ne pas être une reproduction fidèle de votre prototype statique mais si vous changez votre conception d’interface entre votre prototype statique et dynamique, expliquez comment et pourquoi.  Par exemple, si vous avez vu des notions en classe qui pourraient influencer vos choix de conception de prototype dynamique, vous pouvez soit les appliquer à votre interface, ou encore les utiliser pour la section améliorations possibles.  Voici quelques exemples sur lesquels vous pouvez vous baser pour vos justifications, mais la liste n’est pas exhaustive :</w:t>
      </w:r>
    </w:p>
    <w:p w14:paraId="7E29E5A8" w14:textId="73891C3B" w:rsidR="00A50834" w:rsidRDefault="00A50834" w:rsidP="00A50834">
      <w:pPr>
        <w:pStyle w:val="Citation"/>
        <w:numPr>
          <w:ilvl w:val="0"/>
          <w:numId w:val="32"/>
        </w:numPr>
      </w:pPr>
      <w:r>
        <w:t xml:space="preserve">Heuristiques (Norman, </w:t>
      </w:r>
      <w:proofErr w:type="spellStart"/>
      <w:r>
        <w:t>Neilson</w:t>
      </w:r>
      <w:proofErr w:type="spellEnd"/>
      <w:r>
        <w:t>), directive, patrons</w:t>
      </w:r>
    </w:p>
    <w:p w14:paraId="285C6774" w14:textId="6E0CF133" w:rsidR="00A50834" w:rsidRDefault="00A50834" w:rsidP="00A50834">
      <w:pPr>
        <w:pStyle w:val="Citation"/>
        <w:numPr>
          <w:ilvl w:val="0"/>
          <w:numId w:val="32"/>
        </w:numPr>
      </w:pPr>
      <w:r>
        <w:t>Lois Psychomotrices (</w:t>
      </w:r>
      <w:proofErr w:type="spellStart"/>
      <w:r w:rsidRPr="00930E2B">
        <w:t>Fitts</w:t>
      </w:r>
      <w:proofErr w:type="spellEnd"/>
      <w:r w:rsidRPr="00930E2B">
        <w:t xml:space="preserve">, </w:t>
      </w:r>
      <w:proofErr w:type="spellStart"/>
      <w:r w:rsidRPr="00930E2B">
        <w:t>Hick</w:t>
      </w:r>
      <w:proofErr w:type="spellEnd"/>
      <w:r w:rsidRPr="00930E2B">
        <w:t xml:space="preserve"> </w:t>
      </w:r>
      <w:proofErr w:type="spellStart"/>
      <w:r w:rsidRPr="00930E2B">
        <w:t>Hyman</w:t>
      </w:r>
      <w:proofErr w:type="spellEnd"/>
      <w:r w:rsidRPr="00930E2B">
        <w:t>, Miller, focus et locus d’attention, focus de conscience (action modale et non-modale), automatisation)</w:t>
      </w:r>
    </w:p>
    <w:p w14:paraId="7BF985B5" w14:textId="5DEA29E7" w:rsidR="00A50834" w:rsidRDefault="00A50834" w:rsidP="00A50834">
      <w:pPr>
        <w:pStyle w:val="Citation"/>
        <w:numPr>
          <w:ilvl w:val="0"/>
          <w:numId w:val="32"/>
        </w:numPr>
      </w:pPr>
      <w:r>
        <w:t xml:space="preserve">Modèles : </w:t>
      </w:r>
      <w:r w:rsidRPr="00930E2B">
        <w:t>KLM</w:t>
      </w:r>
      <w:r>
        <w:t xml:space="preserve"> utilisé pour analyser l’efficience</w:t>
      </w:r>
      <w:r w:rsidRPr="00930E2B">
        <w:t xml:space="preserve"> d’une ou plusieurs tâches ou comparer des </w:t>
      </w:r>
      <w:r>
        <w:t>concepts</w:t>
      </w:r>
      <w:r w:rsidRPr="00930E2B">
        <w:t xml:space="preserve"> d’interface</w:t>
      </w:r>
      <w:r>
        <w:t xml:space="preserve">.  </w:t>
      </w:r>
      <w:r w:rsidRPr="00E25C93">
        <w:t>Si vous utilisez KLM, faites une estimation de l’</w:t>
      </w:r>
      <w:proofErr w:type="spellStart"/>
      <w:r w:rsidRPr="00E25C93">
        <w:t>usabilité</w:t>
      </w:r>
      <w:proofErr w:type="spellEnd"/>
      <w:r w:rsidRPr="00E25C93">
        <w:t xml:space="preserve"> de votre interface et estimez les effets de la ou des façons de faire que vous pensez</w:t>
      </w:r>
      <w:r>
        <w:t xml:space="preserve"> utiliser dans votre interface.</w:t>
      </w:r>
    </w:p>
    <w:p w14:paraId="65804DB4" w14:textId="7243FD72" w:rsidR="00A50834" w:rsidRPr="00A50834" w:rsidRDefault="00A50834" w:rsidP="00A50834">
      <w:pPr>
        <w:pStyle w:val="Citation"/>
        <w:numPr>
          <w:ilvl w:val="0"/>
          <w:numId w:val="32"/>
        </w:numPr>
      </w:pPr>
      <w:r>
        <w:t xml:space="preserve">Normes : Standards de plateforme </w:t>
      </w:r>
    </w:p>
    <w:p w14:paraId="2E8B7647" w14:textId="16FC14ED" w:rsidR="00A50834" w:rsidRDefault="00A50834" w:rsidP="00A50834">
      <w:pPr>
        <w:pStyle w:val="Citation"/>
        <w:numPr>
          <w:ilvl w:val="0"/>
          <w:numId w:val="32"/>
        </w:numPr>
      </w:pPr>
      <w:r>
        <w:t xml:space="preserve">Contres exemples de </w:t>
      </w:r>
      <w:proofErr w:type="spellStart"/>
      <w:r>
        <w:t>bloopers</w:t>
      </w:r>
      <w:proofErr w:type="spellEnd"/>
      <w:r>
        <w:t xml:space="preserve"> GUI et Web</w:t>
      </w:r>
    </w:p>
    <w:p w14:paraId="0AD27270" w14:textId="05A09D0E" w:rsidR="002504A5" w:rsidRPr="00705B9F" w:rsidRDefault="002504A5" w:rsidP="00A50834">
      <w:pPr>
        <w:rPr>
          <w:rFonts w:ascii="Arial" w:hAnsi="Arial" w:cs="Arial"/>
          <w:i/>
          <w:lang w:val="fr-CA"/>
        </w:rPr>
      </w:pPr>
    </w:p>
    <w:p w14:paraId="00E8D4BE" w14:textId="78DF3647" w:rsidR="007D2B5C" w:rsidRPr="00705B9F" w:rsidRDefault="007D2B5C" w:rsidP="007D2B5C">
      <w:pPr>
        <w:pStyle w:val="Titre2"/>
        <w:ind w:firstLine="360"/>
        <w:rPr>
          <w:lang w:val="fr-CA"/>
        </w:rPr>
      </w:pPr>
      <w:r w:rsidRPr="00705B9F">
        <w:rPr>
          <w:lang w:val="fr-CA"/>
        </w:rPr>
        <w:t>Améliorations possibles</w:t>
      </w:r>
    </w:p>
    <w:p w14:paraId="141EE94C" w14:textId="33E91D12" w:rsidR="007D2B5C" w:rsidRDefault="007D2B5C" w:rsidP="00816AAA">
      <w:pPr>
        <w:pStyle w:val="Citation"/>
      </w:pPr>
      <w:r w:rsidRPr="001B127A">
        <w:t>[</w:t>
      </w:r>
      <w:r w:rsidR="00816AAA">
        <w:t>Discutez de ce que vous auriez pu faire pour rendre votre interface « idéale ».  Suggérez des améliorations possibles à votre interface (façons de faire qui n’ont pas été complétées, faute de temps ou de ressources), toujours en justifiant à l’aide des principes, normes, lois, modèles, expériences.</w:t>
      </w:r>
    </w:p>
    <w:p w14:paraId="467CE557" w14:textId="0F09B13A" w:rsidR="00583969" w:rsidRPr="001B127A" w:rsidRDefault="00816AAA" w:rsidP="00B3513C">
      <w:pPr>
        <w:pStyle w:val="Citation"/>
      </w:pPr>
      <w:r>
        <w:t xml:space="preserve">Vous êtes </w:t>
      </w:r>
      <w:r w:rsidRPr="00E25C93">
        <w:t xml:space="preserve">évalué </w:t>
      </w:r>
      <w:r>
        <w:t xml:space="preserve">autant </w:t>
      </w:r>
      <w:r w:rsidRPr="00E25C93">
        <w:t>sur les justifications que vous avez implémentées dans votre prototype que da</w:t>
      </w:r>
      <w:r>
        <w:t>ns celles que vous suggérez ici</w:t>
      </w:r>
      <w:r w:rsidRPr="00E25C93">
        <w:t>.  Nous sommes conscient</w:t>
      </w:r>
      <w:r>
        <w:t>s</w:t>
      </w:r>
      <w:r w:rsidRPr="00E25C93">
        <w:t xml:space="preserve"> qu’au cours de ce laboratoire vous allez voir des concepts en classe que vous ne serez peut être pas en mesure d’incorporer à votre prototype.  L’idéal serait de vous faire faire le laboratoire a</w:t>
      </w:r>
      <w:r>
        <w:t>près avoir suivi le cours de GTI</w:t>
      </w:r>
      <w:r w:rsidRPr="00E25C93">
        <w:t xml:space="preserve">350, mais ce n’est pas possible dans un cadre </w:t>
      </w:r>
      <w:r>
        <w:t>académique</w:t>
      </w:r>
      <w:r w:rsidRPr="00E25C93">
        <w:t>.</w:t>
      </w:r>
      <w:r w:rsidR="00B304C7">
        <w:t>]</w:t>
      </w:r>
    </w:p>
    <w:p w14:paraId="40770C5A" w14:textId="235301AE" w:rsidR="00A2239A" w:rsidRPr="001B127A" w:rsidRDefault="00B3513C" w:rsidP="002A7929">
      <w:pPr>
        <w:pStyle w:val="Titre1"/>
      </w:pPr>
      <w:r>
        <w:t>Tests avec utilisateurs</w:t>
      </w:r>
    </w:p>
    <w:p w14:paraId="428C7691" w14:textId="77777777" w:rsidR="00EE2FBE" w:rsidRPr="001B127A" w:rsidRDefault="00EE2FBE" w:rsidP="002A7929">
      <w:pPr>
        <w:pStyle w:val="Titre2"/>
        <w:ind w:left="284"/>
        <w:jc w:val="both"/>
        <w:rPr>
          <w:lang w:val="fr-CA"/>
        </w:rPr>
      </w:pPr>
      <w:r w:rsidRPr="001B127A">
        <w:rPr>
          <w:lang w:val="fr-CA"/>
        </w:rPr>
        <w:t>Méthodologie</w:t>
      </w:r>
    </w:p>
    <w:p w14:paraId="78B8E8DE" w14:textId="2AC21292" w:rsidR="00B46BE2" w:rsidRDefault="00647028" w:rsidP="00F37789">
      <w:pPr>
        <w:pStyle w:val="Citation"/>
      </w:pPr>
      <w:r w:rsidRPr="001B127A">
        <w:t>[</w:t>
      </w:r>
      <w:r w:rsidR="00B46BE2" w:rsidRPr="00305C53">
        <w:t>Présentez ici les détails de la méthodologie appliquée.  On doit pouvoir, à partir de cette section, reproduire vos tests de façon identique.  On s’attend à ce que vous trouviez de</w:t>
      </w:r>
      <w:r w:rsidR="00B46BE2">
        <w:t xml:space="preserve">s </w:t>
      </w:r>
      <w:r w:rsidR="00B46BE2" w:rsidRPr="00305C53">
        <w:t xml:space="preserve">utilisateurs pertinents, ne faisant pas parti du cours </w:t>
      </w:r>
      <w:r w:rsidR="00F37789">
        <w:t>GTI</w:t>
      </w:r>
      <w:r w:rsidR="00B46BE2" w:rsidRPr="00305C53">
        <w:t xml:space="preserve">350.  </w:t>
      </w:r>
      <w:r w:rsidR="00B46BE2">
        <w:t>L</w:t>
      </w:r>
      <w:r w:rsidR="00B46BE2" w:rsidRPr="00305C53">
        <w:t xml:space="preserve">ors </w:t>
      </w:r>
      <w:r w:rsidR="00B46BE2">
        <w:t>d</w:t>
      </w:r>
      <w:r w:rsidR="00B46BE2" w:rsidRPr="00305C53">
        <w:t>e ces tests, on s’attend à ce qu’au moins 2 membres de votre équipe prennent des notes d’observations.  Les n</w:t>
      </w:r>
      <w:r w:rsidR="00B46BE2">
        <w:t>otes manuscrites d’observations ou</w:t>
      </w:r>
      <w:r w:rsidR="00B46BE2" w:rsidRPr="00305C53">
        <w:t xml:space="preserve"> </w:t>
      </w:r>
      <w:r w:rsidR="00B46BE2">
        <w:t xml:space="preserve">une </w:t>
      </w:r>
      <w:r w:rsidR="00B46BE2" w:rsidRPr="00305C53">
        <w:t>transcription sur traitement de texte</w:t>
      </w:r>
      <w:r w:rsidR="00B46BE2">
        <w:t xml:space="preserve"> </w:t>
      </w:r>
      <w:r w:rsidR="00B46BE2" w:rsidRPr="00305C53">
        <w:t>doivent êtres incluses dans les annexes du rapport.</w:t>
      </w:r>
      <w:r w:rsidR="00B46BE2">
        <w:t xml:space="preserve">  Si vous choisissez de retranscrire, retranscrivez </w:t>
      </w:r>
      <w:r w:rsidR="00B46BE2">
        <w:lastRenderedPageBreak/>
        <w:t xml:space="preserve">intégralement avec les abréviations et les codes, ne mettez pas en phrases complètes. </w:t>
      </w:r>
      <w:r w:rsidR="00B46BE2" w:rsidRPr="00305C53">
        <w:t xml:space="preserve">  Il est fortement recommandé de faire un pré</w:t>
      </w:r>
      <w:r w:rsidR="00B46BE2">
        <w:t>-</w:t>
      </w:r>
      <w:r w:rsidR="00B46BE2" w:rsidRPr="00305C53">
        <w:t xml:space="preserve">test avec un membre de l’équipe ou d’une autre équipe, pour prendre l’habitude de noter les observations.  Cette prise de note est très </w:t>
      </w:r>
      <w:r w:rsidR="00B46BE2">
        <w:t xml:space="preserve">difficile. </w:t>
      </w:r>
    </w:p>
    <w:p w14:paraId="3F05C7DF" w14:textId="18109CE0" w:rsidR="00B46BE2" w:rsidRDefault="00B46BE2" w:rsidP="00F37789">
      <w:pPr>
        <w:pStyle w:val="Citation"/>
      </w:pPr>
      <w:r>
        <w:t>Vous êtes notés sur les résultats, mais aussi sur le choix de(s) test(s) que vous faites et comment ils sont menés.  Vous pouvez choisir/combiner parmi les méthodes de tests suivantes :</w:t>
      </w:r>
    </w:p>
    <w:p w14:paraId="5BD18F7A" w14:textId="77777777" w:rsidR="00B46BE2" w:rsidRDefault="00B46BE2" w:rsidP="00F37789">
      <w:pPr>
        <w:pStyle w:val="Citation"/>
        <w:numPr>
          <w:ilvl w:val="0"/>
          <w:numId w:val="34"/>
        </w:numPr>
      </w:pPr>
      <w:r>
        <w:t xml:space="preserve">Tests utilisateurs : </w:t>
      </w:r>
    </w:p>
    <w:p w14:paraId="117A1084" w14:textId="77777777" w:rsidR="00B46BE2" w:rsidRDefault="00B46BE2" w:rsidP="00F37789">
      <w:pPr>
        <w:pStyle w:val="Citation"/>
        <w:numPr>
          <w:ilvl w:val="1"/>
          <w:numId w:val="34"/>
        </w:numPr>
      </w:pPr>
      <w:r>
        <w:t xml:space="preserve">psychomoteurs </w:t>
      </w:r>
    </w:p>
    <w:p w14:paraId="12D85F96" w14:textId="77777777" w:rsidR="00B46BE2" w:rsidRDefault="00B46BE2" w:rsidP="00F37789">
      <w:pPr>
        <w:pStyle w:val="Citation"/>
        <w:numPr>
          <w:ilvl w:val="1"/>
          <w:numId w:val="34"/>
        </w:numPr>
      </w:pPr>
      <w:r>
        <w:t xml:space="preserve">de performance </w:t>
      </w:r>
    </w:p>
    <w:p w14:paraId="11D7C9D9" w14:textId="77777777" w:rsidR="00B46BE2" w:rsidRDefault="00B46BE2" w:rsidP="00F37789">
      <w:pPr>
        <w:pStyle w:val="Citation"/>
        <w:numPr>
          <w:ilvl w:val="1"/>
          <w:numId w:val="34"/>
        </w:numPr>
      </w:pPr>
      <w:r>
        <w:t>d’</w:t>
      </w:r>
      <w:proofErr w:type="spellStart"/>
      <w:r>
        <w:t>usabilité</w:t>
      </w:r>
      <w:proofErr w:type="spellEnd"/>
      <w:r>
        <w:t xml:space="preserve"> (tests, enquêtes et focus groups)</w:t>
      </w:r>
    </w:p>
    <w:p w14:paraId="1E6740D5" w14:textId="77777777" w:rsidR="00B46BE2" w:rsidRDefault="00B46BE2" w:rsidP="00F37789">
      <w:pPr>
        <w:pStyle w:val="Citation"/>
        <w:numPr>
          <w:ilvl w:val="0"/>
          <w:numId w:val="34"/>
        </w:numPr>
      </w:pPr>
      <w:r>
        <w:t>Évaluations Heuristiques</w:t>
      </w:r>
    </w:p>
    <w:p w14:paraId="3156CB92" w14:textId="6D2FAF9C" w:rsidR="00647028" w:rsidRDefault="00B46BE2" w:rsidP="00F37789">
      <w:pPr>
        <w:pStyle w:val="Citation"/>
      </w:pPr>
      <w:r>
        <w:t>Il est important de respecter les règles de l’art si vous testez avec des humains, référez-vous aux formulaires disponibles sur le site web du cours (consentement, fiche de renseignements, protocole etc.)</w:t>
      </w:r>
      <w:r w:rsidR="00647028" w:rsidRPr="001B127A">
        <w:t>]</w:t>
      </w:r>
    </w:p>
    <w:p w14:paraId="31BC80FB" w14:textId="77777777" w:rsidR="004C0130" w:rsidRPr="00705B9F" w:rsidRDefault="004C0130" w:rsidP="004C0130">
      <w:pPr>
        <w:rPr>
          <w:lang w:val="fr-CA"/>
        </w:rPr>
      </w:pPr>
    </w:p>
    <w:p w14:paraId="11865A9D" w14:textId="589E071B" w:rsidR="004C0130" w:rsidRPr="001B127A" w:rsidRDefault="004C0130" w:rsidP="004C0130">
      <w:pPr>
        <w:pStyle w:val="Titre2"/>
        <w:ind w:left="284"/>
        <w:jc w:val="both"/>
        <w:rPr>
          <w:lang w:val="fr-CA"/>
        </w:rPr>
      </w:pPr>
      <w:r w:rsidRPr="00705B9F">
        <w:rPr>
          <w:lang w:val="fr-CA"/>
        </w:rPr>
        <w:tab/>
      </w:r>
      <w:r>
        <w:rPr>
          <w:lang w:val="fr-CA"/>
        </w:rPr>
        <w:t>Liste des tâches</w:t>
      </w:r>
    </w:p>
    <w:p w14:paraId="499BD280" w14:textId="11EDF837" w:rsidR="00CE1550" w:rsidRDefault="004C0130" w:rsidP="00CE1550">
      <w:pPr>
        <w:pStyle w:val="Citation"/>
      </w:pPr>
      <w:r w:rsidRPr="001B127A">
        <w:t>[</w:t>
      </w:r>
      <w:r w:rsidR="00CE1550">
        <w:t xml:space="preserve">Présentez, sous forme de tableau, </w:t>
      </w:r>
      <w:r w:rsidR="00CE1550" w:rsidRPr="000D5E0B">
        <w:t>la liste des tâches</w:t>
      </w:r>
      <w:r w:rsidR="006D79C2">
        <w:t xml:space="preserve"> que vos testeurs vont </w:t>
      </w:r>
      <w:proofErr w:type="spellStart"/>
      <w:r w:rsidR="006D79C2">
        <w:t>realis</w:t>
      </w:r>
      <w:r w:rsidR="00CE1550">
        <w:t>er</w:t>
      </w:r>
      <w:proofErr w:type="spellEnd"/>
      <w:r w:rsidR="003D4525">
        <w:t xml:space="preserve"> et</w:t>
      </w:r>
      <w:r w:rsidR="00CE1550">
        <w:t xml:space="preserve"> vos hypothèses par rapport à chaque tâche.]</w:t>
      </w:r>
    </w:p>
    <w:p w14:paraId="74C801BC" w14:textId="25BC7331" w:rsidR="004C0130" w:rsidRPr="00705B9F" w:rsidRDefault="004C0130" w:rsidP="00CE1550">
      <w:pPr>
        <w:ind w:firstLine="284"/>
        <w:rPr>
          <w:lang w:val="fr-CA"/>
        </w:rPr>
      </w:pPr>
    </w:p>
    <w:tbl>
      <w:tblPr>
        <w:tblStyle w:val="Listeclaire-Accent1"/>
        <w:tblW w:w="8396" w:type="dxa"/>
        <w:tblInd w:w="392" w:type="dxa"/>
        <w:tblLook w:val="01E0" w:firstRow="1" w:lastRow="1" w:firstColumn="1" w:lastColumn="1" w:noHBand="0" w:noVBand="0"/>
      </w:tblPr>
      <w:tblGrid>
        <w:gridCol w:w="1276"/>
        <w:gridCol w:w="2551"/>
        <w:gridCol w:w="4569"/>
      </w:tblGrid>
      <w:tr w:rsidR="00CE1550" w:rsidRPr="005B7DAE" w14:paraId="2C619983" w14:textId="77777777" w:rsidTr="00DA4DCA">
        <w:trPr>
          <w:cnfStyle w:val="100000000000" w:firstRow="1" w:lastRow="0" w:firstColumn="0" w:lastColumn="0" w:oddVBand="0" w:evenVBand="0" w:oddHBand="0"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276" w:type="dxa"/>
          </w:tcPr>
          <w:p w14:paraId="7B79DD27" w14:textId="00E3A504" w:rsidR="00CE1550" w:rsidRPr="00DA4DCA" w:rsidRDefault="00CE1550" w:rsidP="00CE1550">
            <w:pPr>
              <w:rPr>
                <w:bCs w:val="0"/>
              </w:rPr>
            </w:pPr>
            <w:r w:rsidRPr="00DA4DCA">
              <w:rPr>
                <w:bCs w:val="0"/>
              </w:rPr>
              <w:t>#</w:t>
            </w:r>
            <w:proofErr w:type="spellStart"/>
            <w:r w:rsidRPr="00DA4DCA">
              <w:rPr>
                <w:bCs w:val="0"/>
              </w:rPr>
              <w:t>Tâche</w:t>
            </w:r>
            <w:proofErr w:type="spellEnd"/>
          </w:p>
        </w:tc>
        <w:tc>
          <w:tcPr>
            <w:cnfStyle w:val="000010000000" w:firstRow="0" w:lastRow="0" w:firstColumn="0" w:lastColumn="0" w:oddVBand="1" w:evenVBand="0" w:oddHBand="0" w:evenHBand="0" w:firstRowFirstColumn="0" w:firstRowLastColumn="0" w:lastRowFirstColumn="0" w:lastRowLastColumn="0"/>
            <w:tcW w:w="2551" w:type="dxa"/>
          </w:tcPr>
          <w:p w14:paraId="0D260CB2" w14:textId="77777777" w:rsidR="00CE1550" w:rsidRPr="00DA4DCA" w:rsidRDefault="00CE1550" w:rsidP="00CE1550">
            <w:pPr>
              <w:rPr>
                <w:bCs w:val="0"/>
              </w:rPr>
            </w:pPr>
            <w:proofErr w:type="spellStart"/>
            <w:r w:rsidRPr="00DA4DCA">
              <w:rPr>
                <w:bCs w:val="0"/>
              </w:rPr>
              <w:t>Titre</w:t>
            </w:r>
            <w:proofErr w:type="spellEnd"/>
            <w:r w:rsidRPr="00DA4DCA">
              <w:rPr>
                <w:bCs w:val="0"/>
              </w:rPr>
              <w:t xml:space="preserve"> et description</w:t>
            </w:r>
          </w:p>
        </w:tc>
        <w:tc>
          <w:tcPr>
            <w:cnfStyle w:val="000100000000" w:firstRow="0" w:lastRow="0" w:firstColumn="0" w:lastColumn="1" w:oddVBand="0" w:evenVBand="0" w:oddHBand="0" w:evenHBand="0" w:firstRowFirstColumn="0" w:firstRowLastColumn="0" w:lastRowFirstColumn="0" w:lastRowLastColumn="0"/>
            <w:tcW w:w="4569" w:type="dxa"/>
          </w:tcPr>
          <w:p w14:paraId="07C1AEF5" w14:textId="77777777" w:rsidR="00CE1550" w:rsidRPr="00705B9F" w:rsidRDefault="00CE1550" w:rsidP="00CE1550">
            <w:pPr>
              <w:rPr>
                <w:bCs w:val="0"/>
                <w:lang w:val="fr-CA"/>
              </w:rPr>
            </w:pPr>
            <w:r w:rsidRPr="00705B9F">
              <w:rPr>
                <w:bCs w:val="0"/>
                <w:lang w:val="fr-CA"/>
              </w:rPr>
              <w:t>Éléments que vous voulez vérifier et hypothèses</w:t>
            </w:r>
          </w:p>
        </w:tc>
      </w:tr>
      <w:tr w:rsidR="00CE1550" w:rsidRPr="000D5E0B" w14:paraId="100B92CD" w14:textId="77777777" w:rsidTr="00DA4DCA">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276" w:type="dxa"/>
          </w:tcPr>
          <w:p w14:paraId="374B0C62" w14:textId="77777777" w:rsidR="00CE1550" w:rsidRDefault="00CE1550" w:rsidP="00CE1550">
            <w:r>
              <w:t>1</w:t>
            </w:r>
          </w:p>
        </w:tc>
        <w:tc>
          <w:tcPr>
            <w:cnfStyle w:val="000010000000" w:firstRow="0" w:lastRow="0" w:firstColumn="0" w:lastColumn="0" w:oddVBand="1" w:evenVBand="0" w:oddHBand="0" w:evenHBand="0" w:firstRowFirstColumn="0" w:firstRowLastColumn="0" w:lastRowFirstColumn="0" w:lastRowLastColumn="0"/>
            <w:tcW w:w="2551" w:type="dxa"/>
          </w:tcPr>
          <w:p w14:paraId="5526E49E" w14:textId="77777777" w:rsidR="00CE1550" w:rsidRPr="00705B9F" w:rsidRDefault="00CE1550" w:rsidP="00CE1550">
            <w:pPr>
              <w:rPr>
                <w:lang w:val="fr-CA"/>
              </w:rPr>
            </w:pPr>
            <w:r w:rsidRPr="00705B9F">
              <w:rPr>
                <w:i/>
                <w:iCs/>
                <w:lang w:val="fr-CA"/>
              </w:rPr>
              <w:t>Un titre de tâche, comme « retrait au guichet » et une courte description de ce que vous allez demander à l’utilisateur.</w:t>
            </w:r>
          </w:p>
        </w:tc>
        <w:tc>
          <w:tcPr>
            <w:cnfStyle w:val="000100000000" w:firstRow="0" w:lastRow="0" w:firstColumn="0" w:lastColumn="1" w:oddVBand="0" w:evenVBand="0" w:oddHBand="0" w:evenHBand="0" w:firstRowFirstColumn="0" w:firstRowLastColumn="0" w:lastRowFirstColumn="0" w:lastRowLastColumn="0"/>
            <w:tcW w:w="4569" w:type="dxa"/>
          </w:tcPr>
          <w:p w14:paraId="501D5325" w14:textId="77777777" w:rsidR="00CE1550" w:rsidRPr="00DA4DCA" w:rsidRDefault="00CE1550" w:rsidP="00CE1550">
            <w:pPr>
              <w:rPr>
                <w:b w:val="0"/>
              </w:rPr>
            </w:pPr>
            <w:r w:rsidRPr="00853C4B">
              <w:rPr>
                <w:b w:val="0"/>
                <w:i/>
                <w:iCs/>
                <w:lang w:val="fr-CA"/>
              </w:rPr>
              <w:t xml:space="preserve">Si votre interface comporte des éléments spéciaux ou que vous avez des doutes ou des certitudes </w:t>
            </w:r>
            <w:proofErr w:type="spellStart"/>
            <w:r w:rsidRPr="00853C4B">
              <w:rPr>
                <w:b w:val="0"/>
                <w:i/>
                <w:iCs/>
                <w:lang w:val="fr-CA"/>
              </w:rPr>
              <w:t>quand</w:t>
            </w:r>
            <w:proofErr w:type="spellEnd"/>
            <w:r w:rsidRPr="00853C4B">
              <w:rPr>
                <w:b w:val="0"/>
                <w:i/>
                <w:iCs/>
                <w:lang w:val="fr-CA"/>
              </w:rPr>
              <w:t xml:space="preserve"> aux réactions  de l’utilisateur, indiquez-le ici. </w:t>
            </w:r>
            <w:proofErr w:type="spellStart"/>
            <w:r w:rsidRPr="00DA4DCA">
              <w:rPr>
                <w:b w:val="0"/>
                <w:i/>
                <w:iCs/>
              </w:rPr>
              <w:t>En</w:t>
            </w:r>
            <w:proofErr w:type="spellEnd"/>
            <w:r w:rsidRPr="00DA4DCA">
              <w:rPr>
                <w:b w:val="0"/>
                <w:i/>
                <w:iCs/>
              </w:rPr>
              <w:t xml:space="preserve"> </w:t>
            </w:r>
            <w:proofErr w:type="spellStart"/>
            <w:r w:rsidRPr="00DA4DCA">
              <w:rPr>
                <w:b w:val="0"/>
                <w:i/>
                <w:iCs/>
              </w:rPr>
              <w:t>d’autres</w:t>
            </w:r>
            <w:proofErr w:type="spellEnd"/>
            <w:r w:rsidRPr="00DA4DCA">
              <w:rPr>
                <w:b w:val="0"/>
                <w:i/>
                <w:iCs/>
              </w:rPr>
              <w:t xml:space="preserve"> mots, </w:t>
            </w:r>
            <w:proofErr w:type="spellStart"/>
            <w:r w:rsidRPr="00DA4DCA">
              <w:rPr>
                <w:b w:val="0"/>
                <w:i/>
                <w:iCs/>
              </w:rPr>
              <w:t>qu’est-ce</w:t>
            </w:r>
            <w:proofErr w:type="spellEnd"/>
            <w:r w:rsidRPr="00DA4DCA">
              <w:rPr>
                <w:b w:val="0"/>
                <w:i/>
                <w:iCs/>
              </w:rPr>
              <w:t xml:space="preserve"> que </w:t>
            </w:r>
            <w:proofErr w:type="spellStart"/>
            <w:r w:rsidRPr="00DA4DCA">
              <w:rPr>
                <w:b w:val="0"/>
                <w:i/>
                <w:iCs/>
              </w:rPr>
              <w:t>vous</w:t>
            </w:r>
            <w:proofErr w:type="spellEnd"/>
            <w:r w:rsidRPr="00DA4DCA">
              <w:rPr>
                <w:b w:val="0"/>
                <w:i/>
                <w:iCs/>
              </w:rPr>
              <w:t xml:space="preserve"> </w:t>
            </w:r>
            <w:proofErr w:type="spellStart"/>
            <w:r w:rsidRPr="00DA4DCA">
              <w:rPr>
                <w:b w:val="0"/>
                <w:i/>
                <w:iCs/>
              </w:rPr>
              <w:t>voulez</w:t>
            </w:r>
            <w:proofErr w:type="spellEnd"/>
            <w:r w:rsidRPr="00DA4DCA">
              <w:rPr>
                <w:b w:val="0"/>
                <w:i/>
                <w:iCs/>
              </w:rPr>
              <w:t xml:space="preserve"> </w:t>
            </w:r>
            <w:proofErr w:type="spellStart"/>
            <w:proofErr w:type="gramStart"/>
            <w:r w:rsidRPr="00DA4DCA">
              <w:rPr>
                <w:b w:val="0"/>
                <w:i/>
                <w:iCs/>
              </w:rPr>
              <w:t>vérifier</w:t>
            </w:r>
            <w:proofErr w:type="spellEnd"/>
            <w:r w:rsidRPr="00DA4DCA">
              <w:rPr>
                <w:b w:val="0"/>
                <w:i/>
                <w:iCs/>
              </w:rPr>
              <w:t> ?</w:t>
            </w:r>
            <w:proofErr w:type="gramEnd"/>
            <w:r w:rsidRPr="00DA4DCA">
              <w:rPr>
                <w:b w:val="0"/>
                <w:i/>
                <w:iCs/>
              </w:rPr>
              <w:t xml:space="preserve">   </w:t>
            </w:r>
          </w:p>
        </w:tc>
      </w:tr>
      <w:tr w:rsidR="00CE1550" w:rsidRPr="000D5E0B" w14:paraId="0CDBFE96" w14:textId="77777777" w:rsidTr="00DA4DCA">
        <w:trPr>
          <w:trHeight w:val="255"/>
        </w:trPr>
        <w:tc>
          <w:tcPr>
            <w:cnfStyle w:val="001000000000" w:firstRow="0" w:lastRow="0" w:firstColumn="1" w:lastColumn="0" w:oddVBand="0" w:evenVBand="0" w:oddHBand="0" w:evenHBand="0" w:firstRowFirstColumn="0" w:firstRowLastColumn="0" w:lastRowFirstColumn="0" w:lastRowLastColumn="0"/>
            <w:tcW w:w="1276" w:type="dxa"/>
          </w:tcPr>
          <w:p w14:paraId="270B8C94" w14:textId="127740A7" w:rsidR="00CE1550" w:rsidRPr="000D5E0B" w:rsidRDefault="00A237EA" w:rsidP="00CE1550">
            <w:r>
              <w:t>1</w:t>
            </w:r>
          </w:p>
        </w:tc>
        <w:tc>
          <w:tcPr>
            <w:cnfStyle w:val="000010000000" w:firstRow="0" w:lastRow="0" w:firstColumn="0" w:lastColumn="0" w:oddVBand="1" w:evenVBand="0" w:oddHBand="0" w:evenHBand="0" w:firstRowFirstColumn="0" w:firstRowLastColumn="0" w:lastRowFirstColumn="0" w:lastRowLastColumn="0"/>
            <w:tcW w:w="2551" w:type="dxa"/>
          </w:tcPr>
          <w:p w14:paraId="011CD5E6" w14:textId="2CC4F05A" w:rsidR="00CE1550" w:rsidRPr="000D5E0B" w:rsidRDefault="00A237EA" w:rsidP="00CE1550">
            <w:proofErr w:type="spellStart"/>
            <w:r>
              <w:t>S’inscrire</w:t>
            </w:r>
            <w:proofErr w:type="spellEnd"/>
          </w:p>
        </w:tc>
        <w:tc>
          <w:tcPr>
            <w:cnfStyle w:val="000100000000" w:firstRow="0" w:lastRow="0" w:firstColumn="0" w:lastColumn="1" w:oddVBand="0" w:evenVBand="0" w:oddHBand="0" w:evenHBand="0" w:firstRowFirstColumn="0" w:firstRowLastColumn="0" w:lastRowFirstColumn="0" w:lastRowLastColumn="0"/>
            <w:tcW w:w="4569" w:type="dxa"/>
          </w:tcPr>
          <w:p w14:paraId="4A467AA6" w14:textId="77777777" w:rsidR="00CE1550" w:rsidRPr="000D5E0B" w:rsidRDefault="00CE1550" w:rsidP="00CE1550"/>
        </w:tc>
      </w:tr>
      <w:tr w:rsidR="00A237EA" w:rsidRPr="000D5E0B" w14:paraId="1244910F" w14:textId="77777777" w:rsidTr="00DA4DC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Pr>
          <w:p w14:paraId="116C9462" w14:textId="6B7DB9B3" w:rsidR="00A237EA" w:rsidRDefault="00A237EA" w:rsidP="00CE1550">
            <w:r>
              <w:t>2</w:t>
            </w:r>
          </w:p>
        </w:tc>
        <w:tc>
          <w:tcPr>
            <w:cnfStyle w:val="000010000000" w:firstRow="0" w:lastRow="0" w:firstColumn="0" w:lastColumn="0" w:oddVBand="1" w:evenVBand="0" w:oddHBand="0" w:evenHBand="0" w:firstRowFirstColumn="0" w:firstRowLastColumn="0" w:lastRowFirstColumn="0" w:lastRowLastColumn="0"/>
            <w:tcW w:w="2551" w:type="dxa"/>
          </w:tcPr>
          <w:p w14:paraId="0D851F37" w14:textId="5149EC48" w:rsidR="00A237EA" w:rsidRDefault="00A237EA" w:rsidP="00CE1550">
            <w:r>
              <w:t>Se connecter</w:t>
            </w:r>
          </w:p>
        </w:tc>
        <w:tc>
          <w:tcPr>
            <w:cnfStyle w:val="000100000000" w:firstRow="0" w:lastRow="0" w:firstColumn="0" w:lastColumn="1" w:oddVBand="0" w:evenVBand="0" w:oddHBand="0" w:evenHBand="0" w:firstRowFirstColumn="0" w:firstRowLastColumn="0" w:lastRowFirstColumn="0" w:lastRowLastColumn="0"/>
            <w:tcW w:w="4569" w:type="dxa"/>
          </w:tcPr>
          <w:p w14:paraId="470B2984" w14:textId="77777777" w:rsidR="00A237EA" w:rsidRPr="000D5E0B" w:rsidRDefault="00A237EA" w:rsidP="00CE1550"/>
        </w:tc>
      </w:tr>
      <w:tr w:rsidR="00A237EA" w:rsidRPr="000D5E0B" w14:paraId="09ABEB72" w14:textId="77777777" w:rsidTr="00DA4DCA">
        <w:trPr>
          <w:trHeight w:val="255"/>
        </w:trPr>
        <w:tc>
          <w:tcPr>
            <w:cnfStyle w:val="001000000000" w:firstRow="0" w:lastRow="0" w:firstColumn="1" w:lastColumn="0" w:oddVBand="0" w:evenVBand="0" w:oddHBand="0" w:evenHBand="0" w:firstRowFirstColumn="0" w:firstRowLastColumn="0" w:lastRowFirstColumn="0" w:lastRowLastColumn="0"/>
            <w:tcW w:w="1276" w:type="dxa"/>
          </w:tcPr>
          <w:p w14:paraId="523397B6" w14:textId="1A4570BC" w:rsidR="00A237EA" w:rsidRDefault="00A237EA" w:rsidP="00CE1550">
            <w:r>
              <w:t>3</w:t>
            </w:r>
          </w:p>
        </w:tc>
        <w:tc>
          <w:tcPr>
            <w:cnfStyle w:val="000010000000" w:firstRow="0" w:lastRow="0" w:firstColumn="0" w:lastColumn="0" w:oddVBand="1" w:evenVBand="0" w:oddHBand="0" w:evenHBand="0" w:firstRowFirstColumn="0" w:firstRowLastColumn="0" w:lastRowFirstColumn="0" w:lastRowLastColumn="0"/>
            <w:tcW w:w="2551" w:type="dxa"/>
          </w:tcPr>
          <w:p w14:paraId="204FFA22" w14:textId="75028D13" w:rsidR="00A237EA" w:rsidRDefault="00A237EA" w:rsidP="00CE1550">
            <w:proofErr w:type="spellStart"/>
            <w:r>
              <w:t>Rejoindre</w:t>
            </w:r>
            <w:proofErr w:type="spellEnd"/>
            <w:r>
              <w:t xml:space="preserve"> </w:t>
            </w:r>
            <w:proofErr w:type="spellStart"/>
            <w:r>
              <w:t>une</w:t>
            </w:r>
            <w:proofErr w:type="spellEnd"/>
            <w:r>
              <w:t xml:space="preserve"> collocation</w:t>
            </w:r>
          </w:p>
        </w:tc>
        <w:tc>
          <w:tcPr>
            <w:cnfStyle w:val="000100000000" w:firstRow="0" w:lastRow="0" w:firstColumn="0" w:lastColumn="1" w:oddVBand="0" w:evenVBand="0" w:oddHBand="0" w:evenHBand="0" w:firstRowFirstColumn="0" w:firstRowLastColumn="0" w:lastRowFirstColumn="0" w:lastRowLastColumn="0"/>
            <w:tcW w:w="4569" w:type="dxa"/>
          </w:tcPr>
          <w:p w14:paraId="373BBC19" w14:textId="77777777" w:rsidR="00A237EA" w:rsidRPr="000D5E0B" w:rsidRDefault="00A237EA" w:rsidP="00CE1550"/>
        </w:tc>
      </w:tr>
      <w:tr w:rsidR="00A237EA" w:rsidRPr="000D5E0B" w14:paraId="3C49F261" w14:textId="77777777" w:rsidTr="00DA4DCA">
        <w:trPr>
          <w:cnfStyle w:val="010000000000" w:firstRow="0" w:lastRow="1"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Pr>
          <w:p w14:paraId="08F5C3B8" w14:textId="7BE452D8" w:rsidR="00A237EA" w:rsidRDefault="00A237EA" w:rsidP="00CE1550">
            <w:r>
              <w:t>4</w:t>
            </w:r>
          </w:p>
        </w:tc>
        <w:tc>
          <w:tcPr>
            <w:cnfStyle w:val="000010000000" w:firstRow="0" w:lastRow="0" w:firstColumn="0" w:lastColumn="0" w:oddVBand="1" w:evenVBand="0" w:oddHBand="0" w:evenHBand="0" w:firstRowFirstColumn="0" w:firstRowLastColumn="0" w:lastRowFirstColumn="0" w:lastRowLastColumn="0"/>
            <w:tcW w:w="2551" w:type="dxa"/>
          </w:tcPr>
          <w:p w14:paraId="5762191F" w14:textId="77777777" w:rsidR="00A237EA" w:rsidRDefault="00A237EA" w:rsidP="00CE1550"/>
        </w:tc>
        <w:tc>
          <w:tcPr>
            <w:cnfStyle w:val="000100000000" w:firstRow="0" w:lastRow="0" w:firstColumn="0" w:lastColumn="1" w:oddVBand="0" w:evenVBand="0" w:oddHBand="0" w:evenHBand="0" w:firstRowFirstColumn="0" w:firstRowLastColumn="0" w:lastRowFirstColumn="0" w:lastRowLastColumn="0"/>
            <w:tcW w:w="4569" w:type="dxa"/>
          </w:tcPr>
          <w:p w14:paraId="696AABB3" w14:textId="77777777" w:rsidR="00A237EA" w:rsidRPr="000D5E0B" w:rsidRDefault="00A237EA" w:rsidP="00CE1550"/>
        </w:tc>
      </w:tr>
    </w:tbl>
    <w:p w14:paraId="39104D15" w14:textId="77777777" w:rsidR="00CE1550" w:rsidRDefault="00CE1550" w:rsidP="00CE1550">
      <w:pPr>
        <w:ind w:firstLine="284"/>
      </w:pPr>
    </w:p>
    <w:p w14:paraId="283E3570" w14:textId="31B994B9" w:rsidR="00DA4DCA" w:rsidRDefault="00DA4DCA" w:rsidP="00DA4DCA">
      <w:pPr>
        <w:pStyle w:val="Citation"/>
      </w:pPr>
      <w:r>
        <w:t>[</w:t>
      </w:r>
      <w:r w:rsidRPr="00FE15E7">
        <w:t xml:space="preserve">De cette liste, vous préparez les instructions à l’utilisateur. </w:t>
      </w:r>
      <w:r w:rsidRPr="00DA4DCA">
        <w:rPr>
          <w:b/>
        </w:rPr>
        <w:t>Mettez en annexe ces descriptions de tâches présentées aux utilisateurs</w:t>
      </w:r>
      <w:r w:rsidRPr="00FE15E7">
        <w:t>.</w:t>
      </w:r>
      <w:r>
        <w:t>]</w:t>
      </w:r>
    </w:p>
    <w:p w14:paraId="2F65799C" w14:textId="6B5A1867" w:rsidR="004C0130" w:rsidRPr="001B127A" w:rsidRDefault="004C0130" w:rsidP="004C0130">
      <w:pPr>
        <w:pStyle w:val="Titre2"/>
        <w:ind w:left="284"/>
        <w:jc w:val="both"/>
        <w:rPr>
          <w:lang w:val="fr-CA"/>
        </w:rPr>
      </w:pPr>
      <w:r>
        <w:rPr>
          <w:lang w:val="fr-CA"/>
        </w:rPr>
        <w:lastRenderedPageBreak/>
        <w:t>Utilisateurs</w:t>
      </w:r>
    </w:p>
    <w:p w14:paraId="3D09873E" w14:textId="09107D3D" w:rsidR="004C0130" w:rsidRDefault="004C0130" w:rsidP="00610B30">
      <w:pPr>
        <w:pStyle w:val="Citation"/>
      </w:pPr>
      <w:r w:rsidRPr="001B127A">
        <w:t>[</w:t>
      </w:r>
      <w:r w:rsidR="00DA4DCA" w:rsidRPr="00FE15E7">
        <w:t>Quelles sont les caractéristiques des utilisateurs que vous avez choisi</w:t>
      </w:r>
      <w:r w:rsidR="00DA4DCA">
        <w:t>s.  Pourquoi avez-vous choisi ce nombre d’utilisateurs ?  Pourquoi est-ce pertinent d’avoir testé avec ces utilisateurs spécifiques?</w:t>
      </w:r>
      <w:r w:rsidR="00DA4DCA" w:rsidRPr="00FE15E7">
        <w:t xml:space="preserve"> </w:t>
      </w:r>
      <w:r w:rsidR="00610B30">
        <w:t>Attention de respecter l’anonymat de vos utilisateurs.</w:t>
      </w:r>
      <w:r w:rsidR="00DA4DCA">
        <w:t>]</w:t>
      </w:r>
      <w:r w:rsidR="00DA4DCA" w:rsidRPr="00FE15E7">
        <w:t xml:space="preserve"> </w:t>
      </w:r>
    </w:p>
    <w:p w14:paraId="66149D74" w14:textId="62A14DEC" w:rsidR="004C0130" w:rsidRPr="001B127A" w:rsidRDefault="004C0130" w:rsidP="004C0130">
      <w:pPr>
        <w:pStyle w:val="Titre2"/>
        <w:ind w:left="284"/>
        <w:jc w:val="both"/>
        <w:rPr>
          <w:lang w:val="fr-CA"/>
        </w:rPr>
      </w:pPr>
      <w:r>
        <w:rPr>
          <w:lang w:val="fr-CA"/>
        </w:rPr>
        <w:t>Résultats</w:t>
      </w:r>
    </w:p>
    <w:p w14:paraId="3196179D" w14:textId="6CAFBF87" w:rsidR="004C0130" w:rsidRDefault="004C0130" w:rsidP="00712263">
      <w:pPr>
        <w:pStyle w:val="Citation"/>
      </w:pPr>
      <w:r w:rsidRPr="001B127A">
        <w:t>[</w:t>
      </w:r>
      <w:r w:rsidR="00712263">
        <w:t xml:space="preserve">Présentez ici le résultat de chaque tâche pour chaque utilisateur </w:t>
      </w:r>
      <w:proofErr w:type="spellStart"/>
      <w:r w:rsidR="00712263">
        <w:t>indivuel</w:t>
      </w:r>
      <w:proofErr w:type="spellEnd"/>
      <w:r w:rsidR="00712263">
        <w:t>.]</w:t>
      </w:r>
    </w:p>
    <w:tbl>
      <w:tblPr>
        <w:tblStyle w:val="Listeclaire-Accent1"/>
        <w:tblW w:w="8788" w:type="dxa"/>
        <w:tblInd w:w="392" w:type="dxa"/>
        <w:tblLook w:val="01E0" w:firstRow="1" w:lastRow="1" w:firstColumn="1" w:lastColumn="1" w:noHBand="0" w:noVBand="0"/>
      </w:tblPr>
      <w:tblGrid>
        <w:gridCol w:w="1276"/>
        <w:gridCol w:w="3543"/>
        <w:gridCol w:w="3969"/>
      </w:tblGrid>
      <w:tr w:rsidR="00580D72" w14:paraId="3C5E5169" w14:textId="77777777" w:rsidTr="00580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E9835B9" w14:textId="77777777" w:rsidR="00580D72" w:rsidRDefault="00580D72" w:rsidP="005F1301">
            <w:pPr>
              <w:rPr>
                <w:b w:val="0"/>
                <w:bCs w:val="0"/>
              </w:rPr>
            </w:pPr>
            <w:r>
              <w:rPr>
                <w:b w:val="0"/>
                <w:bCs w:val="0"/>
              </w:rPr>
              <w:t xml:space="preserve">no </w:t>
            </w:r>
            <w:proofErr w:type="spellStart"/>
            <w:r>
              <w:rPr>
                <w:b w:val="0"/>
                <w:bCs w:val="0"/>
              </w:rPr>
              <w:t>Tâche</w:t>
            </w:r>
            <w:proofErr w:type="spellEnd"/>
          </w:p>
        </w:tc>
        <w:tc>
          <w:tcPr>
            <w:cnfStyle w:val="000010000000" w:firstRow="0" w:lastRow="0" w:firstColumn="0" w:lastColumn="0" w:oddVBand="1" w:evenVBand="0" w:oddHBand="0" w:evenHBand="0" w:firstRowFirstColumn="0" w:firstRowLastColumn="0" w:lastRowFirstColumn="0" w:lastRowLastColumn="0"/>
            <w:tcW w:w="3543" w:type="dxa"/>
          </w:tcPr>
          <w:p w14:paraId="2051C177" w14:textId="72E3D1A9" w:rsidR="00580D72" w:rsidRDefault="00580D72" w:rsidP="005F1301">
            <w:pPr>
              <w:rPr>
                <w:b w:val="0"/>
                <w:bCs w:val="0"/>
              </w:rPr>
            </w:pPr>
            <w:proofErr w:type="spellStart"/>
            <w:r>
              <w:rPr>
                <w:b w:val="0"/>
                <w:bCs w:val="0"/>
              </w:rPr>
              <w:t>Utilisateur</w:t>
            </w:r>
            <w:proofErr w:type="spellEnd"/>
            <w:r>
              <w:rPr>
                <w:b w:val="0"/>
                <w:bCs w:val="0"/>
              </w:rPr>
              <w:t xml:space="preserve"> A</w:t>
            </w:r>
          </w:p>
        </w:tc>
        <w:tc>
          <w:tcPr>
            <w:cnfStyle w:val="000100000000" w:firstRow="0" w:lastRow="0" w:firstColumn="0" w:lastColumn="1" w:oddVBand="0" w:evenVBand="0" w:oddHBand="0" w:evenHBand="0" w:firstRowFirstColumn="0" w:firstRowLastColumn="0" w:lastRowFirstColumn="0" w:lastRowLastColumn="0"/>
            <w:tcW w:w="3969" w:type="dxa"/>
          </w:tcPr>
          <w:p w14:paraId="7B77C21A" w14:textId="7E45F70C" w:rsidR="00580D72" w:rsidRDefault="00580D72" w:rsidP="005F1301">
            <w:pPr>
              <w:rPr>
                <w:b w:val="0"/>
                <w:bCs w:val="0"/>
              </w:rPr>
            </w:pPr>
            <w:proofErr w:type="spellStart"/>
            <w:r>
              <w:rPr>
                <w:b w:val="0"/>
                <w:bCs w:val="0"/>
              </w:rPr>
              <w:t>Utilisateur</w:t>
            </w:r>
            <w:proofErr w:type="spellEnd"/>
            <w:r>
              <w:rPr>
                <w:b w:val="0"/>
                <w:bCs w:val="0"/>
              </w:rPr>
              <w:t xml:space="preserve"> B</w:t>
            </w:r>
          </w:p>
        </w:tc>
      </w:tr>
      <w:tr w:rsidR="00580D72" w:rsidRPr="005B7DAE" w14:paraId="5188A750" w14:textId="77777777" w:rsidTr="00580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9660DA1" w14:textId="77777777" w:rsidR="00580D72" w:rsidRDefault="00580D72" w:rsidP="005F1301">
            <w:r>
              <w:t>1</w:t>
            </w:r>
          </w:p>
        </w:tc>
        <w:tc>
          <w:tcPr>
            <w:cnfStyle w:val="000010000000" w:firstRow="0" w:lastRow="0" w:firstColumn="0" w:lastColumn="0" w:oddVBand="1" w:evenVBand="0" w:oddHBand="0" w:evenHBand="0" w:firstRowFirstColumn="0" w:firstRowLastColumn="0" w:lastRowFirstColumn="0" w:lastRowLastColumn="0"/>
            <w:tcW w:w="3543" w:type="dxa"/>
          </w:tcPr>
          <w:p w14:paraId="2B257CDB" w14:textId="3F04C191" w:rsidR="00580D72" w:rsidRPr="00705B9F" w:rsidRDefault="00580D72" w:rsidP="005F1301">
            <w:pPr>
              <w:rPr>
                <w:lang w:val="fr-CA"/>
              </w:rPr>
            </w:pPr>
            <w:r w:rsidRPr="00705B9F">
              <w:rPr>
                <w:i/>
                <w:iCs/>
                <w:lang w:val="fr-CA"/>
              </w:rPr>
              <w:t xml:space="preserve">Sujet A.  Pas d’interprétation ici.  Soyez objectif  (ex. l’utilisateur ne trouve pas le bouton de </w:t>
            </w:r>
            <w:r w:rsidR="0012162E" w:rsidRPr="00705B9F">
              <w:rPr>
                <w:i/>
                <w:iCs/>
                <w:lang w:val="fr-CA"/>
              </w:rPr>
              <w:t xml:space="preserve">recherché, </w:t>
            </w:r>
            <w:proofErr w:type="spellStart"/>
            <w:r w:rsidR="0012162E" w:rsidRPr="00705B9F">
              <w:rPr>
                <w:i/>
                <w:iCs/>
                <w:lang w:val="fr-CA"/>
              </w:rPr>
              <w:t>etc</w:t>
            </w:r>
            <w:proofErr w:type="spellEnd"/>
            <w:r w:rsidRPr="00705B9F">
              <w:rPr>
                <w:i/>
                <w:iCs/>
                <w:lang w:val="fr-CA"/>
              </w:rPr>
              <w:t>).</w:t>
            </w:r>
          </w:p>
        </w:tc>
        <w:tc>
          <w:tcPr>
            <w:cnfStyle w:val="000100000000" w:firstRow="0" w:lastRow="0" w:firstColumn="0" w:lastColumn="1" w:oddVBand="0" w:evenVBand="0" w:oddHBand="0" w:evenHBand="0" w:firstRowFirstColumn="0" w:firstRowLastColumn="0" w:lastRowFirstColumn="0" w:lastRowLastColumn="0"/>
            <w:tcW w:w="3969" w:type="dxa"/>
          </w:tcPr>
          <w:p w14:paraId="5833AD35" w14:textId="16C4624D" w:rsidR="00580D72" w:rsidRPr="00705B9F" w:rsidRDefault="00580D72" w:rsidP="005F1301">
            <w:pPr>
              <w:rPr>
                <w:lang w:val="fr-CA"/>
              </w:rPr>
            </w:pPr>
          </w:p>
        </w:tc>
      </w:tr>
      <w:tr w:rsidR="00580D72" w14:paraId="16EC322A" w14:textId="77777777" w:rsidTr="00580D72">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76" w:type="dxa"/>
          </w:tcPr>
          <w:p w14:paraId="028798D5" w14:textId="77777777" w:rsidR="00580D72" w:rsidRDefault="00580D72" w:rsidP="005F1301">
            <w:r>
              <w:t>…</w:t>
            </w:r>
          </w:p>
        </w:tc>
        <w:tc>
          <w:tcPr>
            <w:cnfStyle w:val="000010000000" w:firstRow="0" w:lastRow="0" w:firstColumn="0" w:lastColumn="0" w:oddVBand="1" w:evenVBand="0" w:oddHBand="0" w:evenHBand="0" w:firstRowFirstColumn="0" w:firstRowLastColumn="0" w:lastRowFirstColumn="0" w:lastRowLastColumn="0"/>
            <w:tcW w:w="3543" w:type="dxa"/>
          </w:tcPr>
          <w:p w14:paraId="26FEE505" w14:textId="77777777" w:rsidR="00580D72" w:rsidRDefault="00580D72" w:rsidP="005F1301"/>
        </w:tc>
        <w:tc>
          <w:tcPr>
            <w:cnfStyle w:val="000100000000" w:firstRow="0" w:lastRow="0" w:firstColumn="0" w:lastColumn="1" w:oddVBand="0" w:evenVBand="0" w:oddHBand="0" w:evenHBand="0" w:firstRowFirstColumn="0" w:firstRowLastColumn="0" w:lastRowFirstColumn="0" w:lastRowLastColumn="0"/>
            <w:tcW w:w="3969" w:type="dxa"/>
          </w:tcPr>
          <w:p w14:paraId="1BA4A8CB" w14:textId="77777777" w:rsidR="00580D72" w:rsidRDefault="00580D72" w:rsidP="005F1301"/>
        </w:tc>
      </w:tr>
    </w:tbl>
    <w:p w14:paraId="0E5D6E22" w14:textId="3482A574" w:rsidR="00647028" w:rsidRPr="0012162E" w:rsidRDefault="00580D72" w:rsidP="0012162E">
      <w:pPr>
        <w:pStyle w:val="Citation"/>
      </w:pPr>
      <w:r>
        <w:t xml:space="preserve"> [Ajouter d’autres tableaux comme celui ci-dessus pour les utilisateurs additionnels.]</w:t>
      </w:r>
    </w:p>
    <w:p w14:paraId="31002DFB" w14:textId="2D9681C2" w:rsidR="004C0130" w:rsidRPr="001B127A" w:rsidRDefault="00BE5008" w:rsidP="004C0130">
      <w:pPr>
        <w:pStyle w:val="Titre2"/>
        <w:ind w:left="284"/>
        <w:jc w:val="both"/>
        <w:rPr>
          <w:lang w:val="fr-CA"/>
        </w:rPr>
      </w:pPr>
      <w:r>
        <w:rPr>
          <w:lang w:val="fr-CA"/>
        </w:rPr>
        <w:t>Discussion</w:t>
      </w:r>
    </w:p>
    <w:p w14:paraId="61373179" w14:textId="40ABE7C1" w:rsidR="004C0130" w:rsidRPr="002D125C" w:rsidRDefault="0012162E" w:rsidP="002D125C">
      <w:pPr>
        <w:pStyle w:val="Citation"/>
        <w:rPr>
          <w:rFonts w:ascii="Arial" w:hAnsi="Arial"/>
        </w:rPr>
      </w:pPr>
      <w:r>
        <w:t>[Pour chacune des tâches, faites un sommaire des résultats.  Est-ce que ça a été différent pour chaque utilisateur ou est-ce qu’il en ressort un consensus?  Interprétez les résultats et faites des recommandations : Quelle est la source du problème?  Qu’est-ce que vous recommandez comme action corrective?]</w:t>
      </w:r>
    </w:p>
    <w:p w14:paraId="51173BA5" w14:textId="563A82D6" w:rsidR="00D4636B" w:rsidRDefault="00BE5008" w:rsidP="002A7929">
      <w:pPr>
        <w:pStyle w:val="Titre1"/>
      </w:pPr>
      <w:r>
        <w:t>Changements recommandés</w:t>
      </w:r>
    </w:p>
    <w:p w14:paraId="1DE6B1DB" w14:textId="7350CE52" w:rsidR="002D125C" w:rsidRPr="002D125C" w:rsidRDefault="002D125C" w:rsidP="002D125C">
      <w:pPr>
        <w:pStyle w:val="Citation"/>
      </w:pPr>
      <w:r>
        <w:t xml:space="preserve">[Suite aux résultats de vos tests, donnez une liste d’au moins 5 changements recommandés à votre interface et justifiez chaque changement. </w:t>
      </w:r>
      <w:r w:rsidRPr="00EC0244">
        <w:rPr>
          <w:u w:val="single"/>
        </w:rPr>
        <w:t>Vous êtes tenus de faire les modifications que vous proposez</w:t>
      </w:r>
      <w:r>
        <w:t>.  Vous pouvez les faire dans le prototype dynamique et présenter une nouvelle capture d’écran ou vous pouvez simplement modifier une capture d’écran actuelle à la main ou avec une application d’édition graphique.]</w:t>
      </w:r>
    </w:p>
    <w:p w14:paraId="6467C447" w14:textId="22B2A6FC" w:rsidR="00F63C1F" w:rsidRPr="001B127A" w:rsidRDefault="005D64BC" w:rsidP="0006206D">
      <w:pPr>
        <w:pStyle w:val="Titre1"/>
      </w:pPr>
      <w:r>
        <w:t>Conclusion</w:t>
      </w:r>
    </w:p>
    <w:p w14:paraId="3EB2BB70" w14:textId="438E209C" w:rsidR="00042984" w:rsidRDefault="0006206D" w:rsidP="00042984">
      <w:pPr>
        <w:pStyle w:val="Citation"/>
      </w:pPr>
      <w:r w:rsidRPr="001B127A">
        <w:t>[</w:t>
      </w:r>
      <w:r w:rsidR="00042984">
        <w:t>Concluez sur le travail</w:t>
      </w:r>
      <w:r w:rsidR="00F515C8">
        <w:t xml:space="preserve"> </w:t>
      </w:r>
      <w:r w:rsidR="000D46F2">
        <w:t>effectué dans les laboratoires 3</w:t>
      </w:r>
      <w:r w:rsidR="00F515C8">
        <w:t xml:space="preserve"> et 4</w:t>
      </w:r>
      <w:r w:rsidR="00042984">
        <w:t xml:space="preserve">.  Qu’est-ce qui ressort du projet?  En quoi les différentes étapes ont eu un impact sur la qualité du produit final? Reste t-il du travail à faire sur votre interface? Quelles leçons avez-vous retirées du projet?  </w:t>
      </w:r>
    </w:p>
    <w:p w14:paraId="38C5C0E1" w14:textId="3D5F3CA3" w:rsidR="00D4636B" w:rsidRPr="001B127A" w:rsidRDefault="00042984" w:rsidP="00042984">
      <w:pPr>
        <w:pStyle w:val="Citation"/>
      </w:pPr>
      <w:r w:rsidRPr="00645A94">
        <w:rPr>
          <w:kern w:val="28"/>
        </w:rPr>
        <w:t>N’OUBL</w:t>
      </w:r>
      <w:r w:rsidR="00F515C8">
        <w:rPr>
          <w:kern w:val="28"/>
        </w:rPr>
        <w:t>IEZ PAS que pour la remise du laboratoire 4</w:t>
      </w:r>
      <w:r w:rsidRPr="00645A94">
        <w:rPr>
          <w:kern w:val="28"/>
        </w:rPr>
        <w:t>, vous devez mettre vos notes d’observation</w:t>
      </w:r>
      <w:r w:rsidR="00543382">
        <w:rPr>
          <w:kern w:val="28"/>
        </w:rPr>
        <w:t>s</w:t>
      </w:r>
      <w:r w:rsidRPr="00645A94">
        <w:rPr>
          <w:kern w:val="28"/>
        </w:rPr>
        <w:t xml:space="preserve"> ainsi que les feuilles présentées aux utilisateurs en ANNEXE</w:t>
      </w:r>
      <w:r w:rsidR="0006206D" w:rsidRPr="001B127A">
        <w:t>.]</w:t>
      </w:r>
    </w:p>
    <w:p w14:paraId="15855B8C" w14:textId="77777777" w:rsidR="00F63C1F" w:rsidRPr="001B127A" w:rsidRDefault="00F63C1F" w:rsidP="002A7929">
      <w:pPr>
        <w:ind w:left="284"/>
        <w:jc w:val="both"/>
        <w:rPr>
          <w:lang w:val="fr-CA" w:eastAsia="fr-CA"/>
        </w:rPr>
      </w:pPr>
    </w:p>
    <w:p w14:paraId="3815BB3D" w14:textId="00C4F5FA" w:rsidR="0048578D" w:rsidRPr="001B127A" w:rsidRDefault="0048578D" w:rsidP="0048578D">
      <w:pPr>
        <w:pStyle w:val="Titre1"/>
        <w:numPr>
          <w:ilvl w:val="0"/>
          <w:numId w:val="0"/>
        </w:numPr>
        <w:ind w:left="360"/>
        <w:rPr>
          <w:bCs w:val="0"/>
        </w:rPr>
      </w:pPr>
      <w:r w:rsidRPr="001B127A">
        <w:rPr>
          <w:bCs w:val="0"/>
        </w:rPr>
        <w:t xml:space="preserve"> </w:t>
      </w:r>
    </w:p>
    <w:p w14:paraId="2E7EEAC9" w14:textId="77777777" w:rsidR="00CE1550" w:rsidRDefault="00CE1550">
      <w:pPr>
        <w:rPr>
          <w:rFonts w:ascii="Cambria" w:eastAsia="MS Gothic" w:hAnsi="Cambria" w:cs="Arial"/>
          <w:b/>
          <w:color w:val="21798E"/>
          <w:sz w:val="24"/>
          <w:szCs w:val="24"/>
          <w:lang w:val="fr-CA"/>
        </w:rPr>
      </w:pPr>
      <w:r w:rsidRPr="00705B9F">
        <w:rPr>
          <w:bCs/>
          <w:lang w:val="fr-CA"/>
        </w:rPr>
        <w:br w:type="page"/>
      </w:r>
    </w:p>
    <w:p w14:paraId="4D251E75" w14:textId="55FEE408" w:rsidR="00D9130A" w:rsidRPr="001B127A" w:rsidRDefault="00D9130A" w:rsidP="002A7929">
      <w:pPr>
        <w:pStyle w:val="Titre1"/>
        <w:rPr>
          <w:bCs w:val="0"/>
        </w:rPr>
      </w:pPr>
      <w:r w:rsidRPr="001B127A">
        <w:rPr>
          <w:bCs w:val="0"/>
        </w:rPr>
        <w:lastRenderedPageBreak/>
        <w:t xml:space="preserve">Références </w:t>
      </w:r>
    </w:p>
    <w:p w14:paraId="240E589B" w14:textId="0F6FE79B" w:rsidR="00D9130A" w:rsidRPr="001B127A" w:rsidRDefault="00830EAD" w:rsidP="0039055E">
      <w:pPr>
        <w:pStyle w:val="Citation"/>
      </w:pPr>
      <w:r w:rsidRPr="001B127A">
        <w:t>[</w:t>
      </w:r>
      <w:r w:rsidR="00D9130A" w:rsidRPr="001B127A">
        <w:t>Cette section contient les références de vos sources.</w:t>
      </w:r>
      <w:r w:rsidR="00AA4977" w:rsidRPr="001B127A">
        <w:t xml:space="preserve"> </w:t>
      </w:r>
    </w:p>
    <w:p w14:paraId="5569ED93" w14:textId="45C26B15" w:rsidR="00D9130A" w:rsidRPr="001B127A" w:rsidRDefault="0039055E" w:rsidP="0039055E">
      <w:pPr>
        <w:pStyle w:val="Citation"/>
      </w:pPr>
      <w:r w:rsidRPr="001B127A">
        <w:t xml:space="preserve">Dans le corps du rapport, </w:t>
      </w:r>
      <w:r w:rsidR="00D9130A" w:rsidRPr="001B127A">
        <w:t xml:space="preserve">vous devez </w:t>
      </w:r>
      <w:r w:rsidR="00D9130A" w:rsidRPr="001B127A">
        <w:rPr>
          <w:b/>
          <w:bCs/>
        </w:rPr>
        <w:t>également</w:t>
      </w:r>
      <w:r w:rsidR="00D9130A" w:rsidRPr="001B127A">
        <w:t xml:space="preserve"> mettre un renvoi</w:t>
      </w:r>
      <w:r w:rsidR="000D4CF6" w:rsidRPr="001B127A">
        <w:t xml:space="preserve"> ou une référence abrégée</w:t>
      </w:r>
      <w:r w:rsidRPr="001B127A">
        <w:t xml:space="preserve"> après chaque élément emprunté </w:t>
      </w:r>
      <w:proofErr w:type="spellStart"/>
      <w:r w:rsidRPr="001B127A">
        <w:t>e.g</w:t>
      </w:r>
      <w:proofErr w:type="spellEnd"/>
      <w:r w:rsidRPr="001B127A">
        <w:t xml:space="preserve">. </w:t>
      </w:r>
      <w:r w:rsidR="00A66FE6" w:rsidRPr="001B127A">
        <w:t xml:space="preserve">(De </w:t>
      </w:r>
      <w:proofErr w:type="spellStart"/>
      <w:r w:rsidR="00A66FE6" w:rsidRPr="001B127A">
        <w:t>Garmo</w:t>
      </w:r>
      <w:proofErr w:type="spellEnd"/>
      <w:r w:rsidR="00A66FE6" w:rsidRPr="001B127A">
        <w:t xml:space="preserve"> et </w:t>
      </w:r>
      <w:proofErr w:type="gramStart"/>
      <w:r w:rsidR="00A66FE6" w:rsidRPr="001B127A">
        <w:t>al.,</w:t>
      </w:r>
      <w:proofErr w:type="gramEnd"/>
      <w:r w:rsidR="00A66FE6" w:rsidRPr="001B127A">
        <w:t xml:space="preserve"> 1989).</w:t>
      </w:r>
    </w:p>
    <w:p w14:paraId="4B99A2C9" w14:textId="150C848F" w:rsidR="0039055E" w:rsidRPr="001B127A" w:rsidRDefault="00D9130A" w:rsidP="0039055E">
      <w:pPr>
        <w:pStyle w:val="Citation"/>
      </w:pPr>
      <w:r w:rsidRPr="001B127A">
        <w:t xml:space="preserve">Voici </w:t>
      </w:r>
      <w:r w:rsidR="000D4CF6" w:rsidRPr="001B127A">
        <w:t>com</w:t>
      </w:r>
      <w:r w:rsidR="00955F42" w:rsidRPr="001B127A">
        <w:t>ment donner une référence complè</w:t>
      </w:r>
      <w:r w:rsidR="0039055E" w:rsidRPr="001B127A">
        <w:t>t</w:t>
      </w:r>
      <w:r w:rsidR="00392376">
        <w:t>e</w:t>
      </w:r>
      <w:r w:rsidR="0039055E" w:rsidRPr="001B127A">
        <w:t> :</w:t>
      </w:r>
    </w:p>
    <w:p w14:paraId="564E7A5B" w14:textId="0E28847E" w:rsidR="00D9130A" w:rsidRPr="001B127A" w:rsidRDefault="00D9130A" w:rsidP="0039055E">
      <w:pPr>
        <w:pStyle w:val="Citation"/>
      </w:pPr>
      <w:r w:rsidRPr="001B127A">
        <w:t>• Si le document cité est un volume :</w:t>
      </w:r>
    </w:p>
    <w:p w14:paraId="1D674DE6" w14:textId="055AF9A9" w:rsidR="00D9130A" w:rsidRPr="00705B9F" w:rsidRDefault="00D9130A" w:rsidP="0039055E">
      <w:pPr>
        <w:pStyle w:val="Citation"/>
        <w:rPr>
          <w:lang w:val="en-CA"/>
        </w:rPr>
      </w:pPr>
      <w:r w:rsidRPr="001B127A">
        <w:t xml:space="preserve">De </w:t>
      </w:r>
      <w:proofErr w:type="spellStart"/>
      <w:r w:rsidRPr="001B127A">
        <w:t>Garmo</w:t>
      </w:r>
      <w:proofErr w:type="spellEnd"/>
      <w:r w:rsidRPr="001B127A">
        <w:t xml:space="preserve">, E.P., Sullivan, W.G. &amp; </w:t>
      </w:r>
      <w:proofErr w:type="spellStart"/>
      <w:r w:rsidRPr="001B127A">
        <w:t>Bontadelli</w:t>
      </w:r>
      <w:proofErr w:type="spellEnd"/>
      <w:r w:rsidRPr="001B127A">
        <w:t xml:space="preserve">, J.A. (1989). </w:t>
      </w:r>
      <w:r w:rsidRPr="00705B9F">
        <w:rPr>
          <w:lang w:val="en-CA"/>
        </w:rPr>
        <w:t xml:space="preserve">Engineering Economy (8e </w:t>
      </w:r>
      <w:proofErr w:type="gramStart"/>
      <w:r w:rsidRPr="00705B9F">
        <w:rPr>
          <w:lang w:val="en-CA"/>
        </w:rPr>
        <w:t>ed</w:t>
      </w:r>
      <w:proofErr w:type="gramEnd"/>
      <w:r w:rsidRPr="00705B9F">
        <w:rPr>
          <w:lang w:val="en-CA"/>
        </w:rPr>
        <w:t xml:space="preserve">.). New </w:t>
      </w:r>
      <w:proofErr w:type="gramStart"/>
      <w:r w:rsidRPr="00705B9F">
        <w:rPr>
          <w:lang w:val="en-CA"/>
        </w:rPr>
        <w:t>York :</w:t>
      </w:r>
      <w:proofErr w:type="gramEnd"/>
      <w:r w:rsidRPr="00705B9F">
        <w:rPr>
          <w:lang w:val="en-CA"/>
        </w:rPr>
        <w:t xml:space="preserve"> MacMillan.</w:t>
      </w:r>
    </w:p>
    <w:p w14:paraId="2C9FB121" w14:textId="4E92E416" w:rsidR="0039055E" w:rsidRPr="001B127A" w:rsidRDefault="00D9130A" w:rsidP="0039055E">
      <w:pPr>
        <w:pStyle w:val="Citation"/>
      </w:pPr>
      <w:r w:rsidRPr="001B127A">
        <w:t>• Si le document c</w:t>
      </w:r>
      <w:r w:rsidR="0039055E" w:rsidRPr="001B127A">
        <w:t>ité provient d'un site internet, il faut indiquer la date à laquelle il a été consulté:</w:t>
      </w:r>
    </w:p>
    <w:p w14:paraId="2B3F6D66" w14:textId="376363C0" w:rsidR="00D9130A" w:rsidRPr="001B127A" w:rsidRDefault="00D9130A" w:rsidP="0039055E">
      <w:pPr>
        <w:pStyle w:val="Citation"/>
      </w:pPr>
      <w:r w:rsidRPr="001B127A">
        <w:t>École de technologie supérieure. Politique d’éthique de la recherche avec des êtres humains, [En ligne]. http://www.etsmtl.ca/SG/Politique/polethsh.pdf (Consulté le 14 novembre 2000).</w:t>
      </w:r>
    </w:p>
    <w:p w14:paraId="3B26A3F8" w14:textId="178CD6E5" w:rsidR="00D9130A" w:rsidRPr="001B127A" w:rsidRDefault="00D9130A" w:rsidP="0039055E">
      <w:pPr>
        <w:pStyle w:val="Citation"/>
      </w:pPr>
      <w:r w:rsidRPr="001B127A">
        <w:t xml:space="preserve">• Si le document cité est un </w:t>
      </w:r>
      <w:r w:rsidR="0039055E" w:rsidRPr="001B127A">
        <w:t>article de périodique</w:t>
      </w:r>
      <w:r w:rsidRPr="001B127A">
        <w:t>:</w:t>
      </w:r>
    </w:p>
    <w:p w14:paraId="546D3BFB" w14:textId="77777777" w:rsidR="00D9130A" w:rsidRPr="001B127A" w:rsidRDefault="00D9130A" w:rsidP="0039055E">
      <w:pPr>
        <w:pStyle w:val="Citation"/>
      </w:pPr>
      <w:proofErr w:type="spellStart"/>
      <w:r w:rsidRPr="001B127A">
        <w:t>Gargour</w:t>
      </w:r>
      <w:proofErr w:type="spellEnd"/>
      <w:r w:rsidRPr="001B127A">
        <w:t xml:space="preserve">, C.S., </w:t>
      </w:r>
      <w:proofErr w:type="spellStart"/>
      <w:r w:rsidRPr="001B127A">
        <w:t>Ramachandran</w:t>
      </w:r>
      <w:proofErr w:type="spellEnd"/>
      <w:r w:rsidRPr="001B127A">
        <w:t xml:space="preserve">, V., </w:t>
      </w:r>
      <w:proofErr w:type="spellStart"/>
      <w:r w:rsidRPr="001B127A">
        <w:t>Bogdadi</w:t>
      </w:r>
      <w:proofErr w:type="spellEnd"/>
      <w:r w:rsidRPr="001B127A">
        <w:t xml:space="preserve">, G. (1991). </w:t>
      </w:r>
      <w:r w:rsidRPr="00705B9F">
        <w:rPr>
          <w:lang w:val="en-CA"/>
        </w:rPr>
        <w:t xml:space="preserve">Design of Active RC and Switched Capacitor Filters Having Variable Magnitude Characteristics Using a Unified Approach. </w:t>
      </w:r>
      <w:r w:rsidRPr="001B127A">
        <w:t xml:space="preserve">J. of Computers and </w:t>
      </w:r>
      <w:proofErr w:type="spellStart"/>
      <w:r w:rsidRPr="001B127A">
        <w:t>Electrical</w:t>
      </w:r>
      <w:proofErr w:type="spellEnd"/>
      <w:r w:rsidRPr="001B127A">
        <w:t xml:space="preserve"> Engineering, 17(1), 11-12.</w:t>
      </w:r>
    </w:p>
    <w:p w14:paraId="51840656" w14:textId="436F7CD0" w:rsidR="0039055E" w:rsidRPr="001B127A" w:rsidRDefault="0039055E" w:rsidP="0039055E">
      <w:pPr>
        <w:pStyle w:val="Citation"/>
      </w:pPr>
      <w:r w:rsidRPr="001B127A">
        <w:t>Si une information provient de l’énoncé de laboratoire ou du matériel de cours, il n’est pas nécessaire de citer cette référence.]</w:t>
      </w:r>
    </w:p>
    <w:p w14:paraId="7DA2F2AF" w14:textId="77777777" w:rsidR="00470767" w:rsidRPr="001B127A" w:rsidRDefault="00470767" w:rsidP="002A7929">
      <w:pPr>
        <w:jc w:val="both"/>
        <w:rPr>
          <w:lang w:val="fr-CA"/>
        </w:rPr>
      </w:pPr>
    </w:p>
    <w:p w14:paraId="6F450FFE" w14:textId="77777777" w:rsidR="00D218E9" w:rsidRPr="001B127A" w:rsidRDefault="00D218E9" w:rsidP="002A7929">
      <w:pPr>
        <w:jc w:val="both"/>
        <w:rPr>
          <w:lang w:val="fr-CA"/>
        </w:rPr>
      </w:pPr>
    </w:p>
    <w:p w14:paraId="47837D2E" w14:textId="77777777" w:rsidR="00177FAD" w:rsidRPr="001B127A" w:rsidRDefault="00177FAD" w:rsidP="00177FAD">
      <w:pPr>
        <w:pStyle w:val="Titre1"/>
        <w:rPr>
          <w:bCs w:val="0"/>
        </w:rPr>
      </w:pPr>
      <w:r w:rsidRPr="001B127A">
        <w:rPr>
          <w:bCs w:val="0"/>
        </w:rPr>
        <w:br w:type="page"/>
      </w:r>
      <w:r w:rsidRPr="001B127A">
        <w:rPr>
          <w:bCs w:val="0"/>
        </w:rPr>
        <w:lastRenderedPageBreak/>
        <w:t>Annexes</w:t>
      </w:r>
    </w:p>
    <w:p w14:paraId="1A663BEF" w14:textId="53CDF55B" w:rsidR="00177FAD" w:rsidRPr="001B127A" w:rsidRDefault="00830EAD" w:rsidP="00830EAD">
      <w:pPr>
        <w:pStyle w:val="Citation"/>
      </w:pPr>
      <w:r w:rsidRPr="001B127A">
        <w:t>[</w:t>
      </w:r>
      <w:r w:rsidR="00177FAD" w:rsidRPr="001B127A">
        <w:t>FICHES, FORMULAIRES, PROCÉDURES</w:t>
      </w:r>
      <w:r w:rsidRPr="001B127A">
        <w:t>, GRILLES, QUESTIONNAIRES, LOG, etc.</w:t>
      </w:r>
    </w:p>
    <w:p w14:paraId="1F4A7E20" w14:textId="77777777" w:rsidR="00830EAD" w:rsidRPr="001B127A" w:rsidRDefault="00177FAD" w:rsidP="00830EAD">
      <w:pPr>
        <w:pStyle w:val="Citation"/>
      </w:pPr>
      <w:r w:rsidRPr="001B127A">
        <w:t>Insérez ici toutes les fiches que vous avez produites ou utilisées au cours de votre travail pour toutes les sections.  Ce peut être des fiches d’observations, des « checklist » provenant de normes ou de site web, fiches de renseignements pour les fins de test, les protocoles de test, les procédures, questionnaires, les logs, etc.</w:t>
      </w:r>
    </w:p>
    <w:p w14:paraId="394EB475" w14:textId="77777777" w:rsidR="0048578D" w:rsidRDefault="00830EAD" w:rsidP="00830EAD">
      <w:pPr>
        <w:pStyle w:val="Citation"/>
      </w:pPr>
      <w:r w:rsidRPr="001B127A">
        <w:t xml:space="preserve">Pour chaque item que vous mettez en annexe, vous devez obligatoirement le numéroter, </w:t>
      </w:r>
      <w:proofErr w:type="spellStart"/>
      <w:r w:rsidRPr="001B127A">
        <w:t>e.g</w:t>
      </w:r>
      <w:proofErr w:type="spellEnd"/>
      <w:r w:rsidRPr="001B127A">
        <w:t>. Annexe 1, l’identifier par un titre</w:t>
      </w:r>
      <w:r w:rsidR="001F1218" w:rsidRPr="001B127A">
        <w:t xml:space="preserve">, </w:t>
      </w:r>
      <w:proofErr w:type="spellStart"/>
      <w:r w:rsidR="001F1218" w:rsidRPr="001B127A">
        <w:t>e.g</w:t>
      </w:r>
      <w:proofErr w:type="spellEnd"/>
      <w:r w:rsidR="001F1218" w:rsidRPr="001B127A">
        <w:t xml:space="preserve">. « Fiche de renseignements personnels », et y référer dans le texte de la section appropriée, </w:t>
      </w:r>
      <w:proofErr w:type="spellStart"/>
      <w:r w:rsidR="001F1218" w:rsidRPr="001B127A">
        <w:t>e.g</w:t>
      </w:r>
      <w:proofErr w:type="spellEnd"/>
      <w:r w:rsidR="001F1218" w:rsidRPr="001B127A">
        <w:t>. « voir les fiches de renseignement en Annexe 1 ».</w:t>
      </w:r>
    </w:p>
    <w:p w14:paraId="5F15FAB7" w14:textId="4CA7A56E" w:rsidR="00177FAD" w:rsidRPr="0048578D" w:rsidRDefault="0048578D" w:rsidP="0048578D">
      <w:pPr>
        <w:pStyle w:val="Citation"/>
      </w:pPr>
      <w:r w:rsidRPr="0048578D">
        <w:rPr>
          <w:b/>
        </w:rPr>
        <w:t>Attachez aussi la copi</w:t>
      </w:r>
      <w:r w:rsidR="006D6995">
        <w:rPr>
          <w:b/>
        </w:rPr>
        <w:t xml:space="preserve">e corrigée de votre rapport du </w:t>
      </w:r>
      <w:proofErr w:type="spellStart"/>
      <w:r w:rsidR="006D6995">
        <w:rPr>
          <w:b/>
        </w:rPr>
        <w:t>lab</w:t>
      </w:r>
      <w:proofErr w:type="spellEnd"/>
      <w:r w:rsidR="006D6995">
        <w:rPr>
          <w:b/>
        </w:rPr>
        <w:t xml:space="preserve"> </w:t>
      </w:r>
      <w:r w:rsidR="00794AA9">
        <w:rPr>
          <w:b/>
        </w:rPr>
        <w:t>3</w:t>
      </w:r>
      <w:r w:rsidRPr="0048578D">
        <w:rPr>
          <w:b/>
        </w:rPr>
        <w:t xml:space="preserve"> en annexe</w:t>
      </w:r>
      <w:r w:rsidRPr="006A6151">
        <w:t>.</w:t>
      </w:r>
      <w:r w:rsidR="00830EAD" w:rsidRPr="001B127A">
        <w:t>]</w:t>
      </w:r>
      <w:r w:rsidR="00177FAD" w:rsidRPr="001B127A">
        <w:t xml:space="preserve">  </w:t>
      </w:r>
    </w:p>
    <w:p w14:paraId="694035D7" w14:textId="77777777" w:rsidR="00D9130A" w:rsidRPr="001B127A" w:rsidRDefault="00D9130A">
      <w:pPr>
        <w:pStyle w:val="Corpsdetexte"/>
        <w:jc w:val="both"/>
        <w:rPr>
          <w:rFonts w:ascii="Arial" w:hAnsi="Arial" w:cs="Arial"/>
          <w:sz w:val="22"/>
        </w:rPr>
      </w:pPr>
    </w:p>
    <w:sectPr w:rsidR="00D9130A" w:rsidRPr="001B127A">
      <w:footerReference w:type="even" r:id="rId8"/>
      <w:footerReference w:type="default" r:id="rId9"/>
      <w:headerReference w:type="first" r:id="rId10"/>
      <w:pgSz w:w="12240" w:h="15840" w:code="1"/>
      <w:pgMar w:top="1440" w:right="1800" w:bottom="1440" w:left="1800" w:header="720" w:footer="965" w:gutter="0"/>
      <w:pgNumType w:start="1"/>
      <w:cols w:space="24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5895E" w14:textId="77777777" w:rsidR="00AD3FAC" w:rsidRDefault="00AD3FAC">
      <w:r>
        <w:separator/>
      </w:r>
    </w:p>
  </w:endnote>
  <w:endnote w:type="continuationSeparator" w:id="0">
    <w:p w14:paraId="22125CBD" w14:textId="77777777" w:rsidR="00AD3FAC" w:rsidRDefault="00AD3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C33B8" w14:textId="77777777" w:rsidR="00CE1550" w:rsidRDefault="00CE1550">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8E8F915" w14:textId="77777777" w:rsidR="00CE1550" w:rsidRDefault="00CE155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2DC68" w14:textId="77777777" w:rsidR="00CE1550" w:rsidRDefault="00CE1550">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CF1A94">
      <w:rPr>
        <w:rStyle w:val="Numrodepage"/>
        <w:noProof/>
      </w:rPr>
      <w:t>2</w:t>
    </w:r>
    <w:r>
      <w:rPr>
        <w:rStyle w:val="Numrodepage"/>
      </w:rPr>
      <w:fldChar w:fldCharType="end"/>
    </w:r>
  </w:p>
  <w:p w14:paraId="7BCE44B0" w14:textId="77777777" w:rsidR="00CE1550" w:rsidRDefault="00CE155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3656C" w14:textId="77777777" w:rsidR="00AD3FAC" w:rsidRDefault="00AD3FAC">
      <w:r>
        <w:separator/>
      </w:r>
    </w:p>
  </w:footnote>
  <w:footnote w:type="continuationSeparator" w:id="0">
    <w:p w14:paraId="5B462D0E" w14:textId="77777777" w:rsidR="00AD3FAC" w:rsidRDefault="00AD3FAC">
      <w:r>
        <w:separator/>
      </w:r>
    </w:p>
  </w:footnote>
  <w:footnote w:type="continuationNotice" w:id="1">
    <w:p w14:paraId="346C4E4E" w14:textId="77777777" w:rsidR="00AD3FAC" w:rsidRDefault="00AD3FAC">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54D2D" w14:textId="77777777" w:rsidR="00CE1550" w:rsidRDefault="00CE155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C6C3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Listepuces"/>
      <w:lvlText w:val="*"/>
      <w:lvlJc w:val="left"/>
    </w:lvl>
  </w:abstractNum>
  <w:abstractNum w:abstractNumId="2" w15:restartNumberingAfterBreak="0">
    <w:nsid w:val="05F06C42"/>
    <w:multiLevelType w:val="hybridMultilevel"/>
    <w:tmpl w:val="C936C9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99548E"/>
    <w:multiLevelType w:val="hybridMultilevel"/>
    <w:tmpl w:val="019E61F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F01003"/>
    <w:multiLevelType w:val="multilevel"/>
    <w:tmpl w:val="8FD6A496"/>
    <w:lvl w:ilvl="0">
      <w:start w:val="1"/>
      <w:numFmt w:val="decimal"/>
      <w:pStyle w:val="Titre1"/>
      <w:lvlText w:val="%1."/>
      <w:lvlJc w:val="left"/>
      <w:pPr>
        <w:ind w:left="360" w:hanging="360"/>
      </w:pPr>
      <w:rPr>
        <w:rFonts w:hint="default"/>
        <w:b w:val="0"/>
        <w:sz w:val="28"/>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9EB2BF4"/>
    <w:multiLevelType w:val="hybridMultilevel"/>
    <w:tmpl w:val="BF2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F7846"/>
    <w:multiLevelType w:val="hybridMultilevel"/>
    <w:tmpl w:val="CEC8790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0E7D13E4"/>
    <w:multiLevelType w:val="singleLevel"/>
    <w:tmpl w:val="960A983A"/>
    <w:lvl w:ilvl="0">
      <w:start w:val="1"/>
      <w:numFmt w:val="none"/>
      <w:lvlText w:val=""/>
      <w:legacy w:legacy="1" w:legacySpace="0" w:legacyIndent="0"/>
      <w:lvlJc w:val="left"/>
    </w:lvl>
  </w:abstractNum>
  <w:abstractNum w:abstractNumId="8" w15:restartNumberingAfterBreak="0">
    <w:nsid w:val="13763D69"/>
    <w:multiLevelType w:val="hybridMultilevel"/>
    <w:tmpl w:val="4E70A16E"/>
    <w:lvl w:ilvl="0" w:tplc="04090001">
      <w:start w:val="1"/>
      <w:numFmt w:val="bullet"/>
      <w:lvlText w:val=""/>
      <w:lvlJc w:val="left"/>
      <w:pPr>
        <w:ind w:left="360" w:hanging="360"/>
      </w:pPr>
      <w:rPr>
        <w:rFonts w:ascii="Symbol" w:hAnsi="Symbol" w:hint="default"/>
        <w:b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9A7842"/>
    <w:multiLevelType w:val="hybridMultilevel"/>
    <w:tmpl w:val="000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E149A"/>
    <w:multiLevelType w:val="hybridMultilevel"/>
    <w:tmpl w:val="460A650A"/>
    <w:lvl w:ilvl="0" w:tplc="271A74B8">
      <w:start w:val="4"/>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2" w15:restartNumberingAfterBreak="0">
    <w:nsid w:val="2CE76738"/>
    <w:multiLevelType w:val="hybridMultilevel"/>
    <w:tmpl w:val="1EC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82F40"/>
    <w:multiLevelType w:val="hybridMultilevel"/>
    <w:tmpl w:val="1FA8DF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3B0701"/>
    <w:multiLevelType w:val="hybridMultilevel"/>
    <w:tmpl w:val="8DC2D4A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BCA003B"/>
    <w:multiLevelType w:val="hybridMultilevel"/>
    <w:tmpl w:val="085635CC"/>
    <w:lvl w:ilvl="0" w:tplc="040C0001">
      <w:start w:val="1"/>
      <w:numFmt w:val="bullet"/>
      <w:lvlText w:val=""/>
      <w:lvlJc w:val="left"/>
      <w:pPr>
        <w:ind w:left="766" w:hanging="360"/>
      </w:pPr>
      <w:rPr>
        <w:rFonts w:ascii="Symbol" w:hAnsi="Symbol" w:hint="default"/>
      </w:rPr>
    </w:lvl>
    <w:lvl w:ilvl="1" w:tplc="040C0003">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6" w15:restartNumberingAfterBreak="0">
    <w:nsid w:val="3FE72F5D"/>
    <w:multiLevelType w:val="singleLevel"/>
    <w:tmpl w:val="8CF41354"/>
    <w:lvl w:ilvl="0">
      <w:start w:val="1"/>
      <w:numFmt w:val="none"/>
      <w:lvlText w:val=""/>
      <w:legacy w:legacy="1" w:legacySpace="0" w:legacyIndent="0"/>
      <w:lvlJc w:val="left"/>
    </w:lvl>
  </w:abstractNum>
  <w:abstractNum w:abstractNumId="17" w15:restartNumberingAfterBreak="0">
    <w:nsid w:val="40C57B2B"/>
    <w:multiLevelType w:val="hybridMultilevel"/>
    <w:tmpl w:val="DA1A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1A63F1"/>
    <w:multiLevelType w:val="singleLevel"/>
    <w:tmpl w:val="C25CBB00"/>
    <w:lvl w:ilvl="0">
      <w:start w:val="1"/>
      <w:numFmt w:val="none"/>
      <w:lvlText w:val=""/>
      <w:legacy w:legacy="1" w:legacySpace="0" w:legacyIndent="0"/>
      <w:lvlJc w:val="left"/>
    </w:lvl>
  </w:abstractNum>
  <w:abstractNum w:abstractNumId="19" w15:restartNumberingAfterBreak="0">
    <w:nsid w:val="473043F4"/>
    <w:multiLevelType w:val="singleLevel"/>
    <w:tmpl w:val="687A89DA"/>
    <w:lvl w:ilvl="0">
      <w:start w:val="1"/>
      <w:numFmt w:val="none"/>
      <w:lvlText w:val=""/>
      <w:legacy w:legacy="1" w:legacySpace="0" w:legacyIndent="0"/>
      <w:lvlJc w:val="left"/>
    </w:lvl>
  </w:abstractNum>
  <w:abstractNum w:abstractNumId="20" w15:restartNumberingAfterBreak="0">
    <w:nsid w:val="505E6826"/>
    <w:multiLevelType w:val="hybridMultilevel"/>
    <w:tmpl w:val="A9F231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A80185"/>
    <w:multiLevelType w:val="hybridMultilevel"/>
    <w:tmpl w:val="F7483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3318AD"/>
    <w:multiLevelType w:val="hybridMultilevel"/>
    <w:tmpl w:val="CAEA29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CDE4D54"/>
    <w:multiLevelType w:val="hybridMultilevel"/>
    <w:tmpl w:val="F25410B4"/>
    <w:lvl w:ilvl="0" w:tplc="46B2ABA4">
      <w:start w:val="1"/>
      <w:numFmt w:val="decimal"/>
      <w:lvlText w:val="%1."/>
      <w:lvlJc w:val="left"/>
      <w:pPr>
        <w:tabs>
          <w:tab w:val="num" w:pos="360"/>
        </w:tabs>
        <w:ind w:left="360" w:hanging="360"/>
      </w:pPr>
      <w:rPr>
        <w:rFonts w:ascii="Arial" w:eastAsia="Times New Roman" w:hAnsi="Arial" w:cs="Aria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25" w15:restartNumberingAfterBreak="0">
    <w:nsid w:val="731E09E5"/>
    <w:multiLevelType w:val="hybridMultilevel"/>
    <w:tmpl w:val="7E4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A76F65"/>
    <w:multiLevelType w:val="singleLevel"/>
    <w:tmpl w:val="86F87C5E"/>
    <w:lvl w:ilvl="0">
      <w:start w:val="1"/>
      <w:numFmt w:val="none"/>
      <w:lvlText w:val=""/>
      <w:legacy w:legacy="1" w:legacySpace="0" w:legacyIndent="0"/>
      <w:lvlJc w:val="left"/>
    </w:lvl>
  </w:abstractNum>
  <w:abstractNum w:abstractNumId="27" w15:restartNumberingAfterBreak="0">
    <w:nsid w:val="7B553B95"/>
    <w:multiLevelType w:val="hybridMultilevel"/>
    <w:tmpl w:val="02FA6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abstractNumId w:val="11"/>
  </w:num>
  <w:num w:numId="3">
    <w:abstractNumId w:val="1"/>
    <w:lvlOverride w:ilvl="0">
      <w:lvl w:ilvl="0">
        <w:start w:val="1"/>
        <w:numFmt w:val="bullet"/>
        <w:pStyle w:val="Listepuces"/>
        <w:lvlText w:val=""/>
        <w:legacy w:legacy="1" w:legacySpace="0" w:legacyIndent="360"/>
        <w:lvlJc w:val="left"/>
        <w:pPr>
          <w:ind w:left="1800" w:hanging="360"/>
        </w:pPr>
        <w:rPr>
          <w:rFonts w:ascii="Arial" w:hAnsi="Arial" w:hint="default"/>
          <w:sz w:val="22"/>
        </w:rPr>
      </w:lvl>
    </w:lvlOverride>
  </w:num>
  <w:num w:numId="4">
    <w:abstractNumId w:val="1"/>
    <w:lvlOverride w:ilvl="0">
      <w:lvl w:ilvl="0">
        <w:start w:val="1"/>
        <w:numFmt w:val="bullet"/>
        <w:pStyle w:val="Listepuces"/>
        <w:lvlText w:val="n"/>
        <w:legacy w:legacy="1" w:legacySpace="0" w:legacyIndent="360"/>
        <w:lvlJc w:val="left"/>
        <w:pPr>
          <w:ind w:left="1440" w:hanging="360"/>
        </w:pPr>
        <w:rPr>
          <w:rFonts w:ascii="Times" w:hAnsi="Times" w:hint="default"/>
          <w:sz w:val="16"/>
        </w:rPr>
      </w:lvl>
    </w:lvlOverride>
  </w:num>
  <w:num w:numId="5">
    <w:abstractNumId w:val="1"/>
    <w:lvlOverride w:ilvl="0">
      <w:lvl w:ilvl="0">
        <w:start w:val="1"/>
        <w:numFmt w:val="bullet"/>
        <w:pStyle w:val="Listepuces"/>
        <w:lvlText w:val="n"/>
        <w:legacy w:legacy="1" w:legacySpace="0" w:legacyIndent="360"/>
        <w:lvlJc w:val="left"/>
        <w:pPr>
          <w:ind w:left="1800" w:hanging="360"/>
        </w:pPr>
        <w:rPr>
          <w:rFonts w:ascii="Times" w:hAnsi="Times" w:hint="default"/>
          <w:sz w:val="12"/>
        </w:rPr>
      </w:lvl>
    </w:lvlOverride>
  </w:num>
  <w:num w:numId="6">
    <w:abstractNumId w:val="7"/>
  </w:num>
  <w:num w:numId="7">
    <w:abstractNumId w:val="18"/>
  </w:num>
  <w:num w:numId="8">
    <w:abstractNumId w:val="16"/>
  </w:num>
  <w:num w:numId="9">
    <w:abstractNumId w:val="26"/>
  </w:num>
  <w:num w:numId="10">
    <w:abstractNumId w:val="19"/>
  </w:num>
  <w:num w:numId="11">
    <w:abstractNumId w:val="24"/>
  </w:num>
  <w:num w:numId="12">
    <w:abstractNumId w:val="24"/>
    <w:lvlOverride w:ilvl="0">
      <w:lvl w:ilvl="0">
        <w:start w:val="1"/>
        <w:numFmt w:val="decimal"/>
        <w:lvlText w:val="%1."/>
        <w:legacy w:legacy="1" w:legacySpace="0" w:legacyIndent="360"/>
        <w:lvlJc w:val="left"/>
        <w:pPr>
          <w:ind w:left="1800" w:hanging="360"/>
        </w:pPr>
      </w:lvl>
    </w:lvlOverride>
  </w:num>
  <w:num w:numId="13">
    <w:abstractNumId w:val="24"/>
    <w:lvlOverride w:ilvl="0">
      <w:lvl w:ilvl="0">
        <w:start w:val="1"/>
        <w:numFmt w:val="decimal"/>
        <w:lvlText w:val="%1."/>
        <w:legacy w:legacy="1" w:legacySpace="0" w:legacyIndent="360"/>
        <w:lvlJc w:val="left"/>
        <w:pPr>
          <w:ind w:left="2160" w:hanging="360"/>
        </w:pPr>
      </w:lvl>
    </w:lvlOverride>
  </w:num>
  <w:num w:numId="14">
    <w:abstractNumId w:val="24"/>
    <w:lvlOverride w:ilvl="0">
      <w:lvl w:ilvl="0">
        <w:start w:val="1"/>
        <w:numFmt w:val="decimal"/>
        <w:lvlText w:val="%1."/>
        <w:legacy w:legacy="1" w:legacySpace="0" w:legacyIndent="360"/>
        <w:lvlJc w:val="left"/>
        <w:pPr>
          <w:ind w:left="2520" w:hanging="360"/>
        </w:pPr>
      </w:lvl>
    </w:lvlOverride>
  </w:num>
  <w:num w:numId="15">
    <w:abstractNumId w:val="24"/>
    <w:lvlOverride w:ilvl="0">
      <w:lvl w:ilvl="0">
        <w:start w:val="1"/>
        <w:numFmt w:val="decimal"/>
        <w:lvlText w:val="%1."/>
        <w:legacy w:legacy="1" w:legacySpace="0" w:legacyIndent="360"/>
        <w:lvlJc w:val="left"/>
        <w:pPr>
          <w:ind w:left="2880" w:hanging="360"/>
        </w:pPr>
      </w:lvl>
    </w:lvlOverride>
  </w:num>
  <w:num w:numId="16">
    <w:abstractNumId w:val="2"/>
  </w:num>
  <w:num w:numId="17">
    <w:abstractNumId w:val="22"/>
  </w:num>
  <w:num w:numId="18">
    <w:abstractNumId w:val="3"/>
  </w:num>
  <w:num w:numId="19">
    <w:abstractNumId w:val="17"/>
  </w:num>
  <w:num w:numId="20">
    <w:abstractNumId w:val="13"/>
  </w:num>
  <w:num w:numId="21">
    <w:abstractNumId w:val="10"/>
  </w:num>
  <w:num w:numId="22">
    <w:abstractNumId w:val="25"/>
  </w:num>
  <w:num w:numId="23">
    <w:abstractNumId w:val="21"/>
  </w:num>
  <w:num w:numId="24">
    <w:abstractNumId w:val="23"/>
  </w:num>
  <w:num w:numId="25">
    <w:abstractNumId w:val="0"/>
  </w:num>
  <w:num w:numId="26">
    <w:abstractNumId w:val="4"/>
  </w:num>
  <w:num w:numId="27">
    <w:abstractNumId w:val="8"/>
  </w:num>
  <w:num w:numId="28">
    <w:abstractNumId w:val="9"/>
  </w:num>
  <w:num w:numId="29">
    <w:abstractNumId w:val="5"/>
  </w:num>
  <w:num w:numId="30">
    <w:abstractNumId w:val="12"/>
  </w:num>
  <w:num w:numId="31">
    <w:abstractNumId w:val="6"/>
  </w:num>
  <w:num w:numId="32">
    <w:abstractNumId w:val="27"/>
  </w:num>
  <w:num w:numId="33">
    <w:abstractNumId w:val="15"/>
  </w:num>
  <w:num w:numId="34">
    <w:abstractNumId w:val="2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E"/>
    <w:rsid w:val="00016904"/>
    <w:rsid w:val="0001785D"/>
    <w:rsid w:val="00030ACD"/>
    <w:rsid w:val="00036FD7"/>
    <w:rsid w:val="00042984"/>
    <w:rsid w:val="00045719"/>
    <w:rsid w:val="00053689"/>
    <w:rsid w:val="0006206D"/>
    <w:rsid w:val="000645AE"/>
    <w:rsid w:val="00082758"/>
    <w:rsid w:val="00092D2E"/>
    <w:rsid w:val="000972D4"/>
    <w:rsid w:val="000B0B1B"/>
    <w:rsid w:val="000B51A4"/>
    <w:rsid w:val="000B7A8D"/>
    <w:rsid w:val="000C7AF5"/>
    <w:rsid w:val="000C7DF9"/>
    <w:rsid w:val="000D46F2"/>
    <w:rsid w:val="000D4CF6"/>
    <w:rsid w:val="000D5E0B"/>
    <w:rsid w:val="000E03D5"/>
    <w:rsid w:val="00114634"/>
    <w:rsid w:val="0012162E"/>
    <w:rsid w:val="00134934"/>
    <w:rsid w:val="0015680E"/>
    <w:rsid w:val="00177548"/>
    <w:rsid w:val="00177FAD"/>
    <w:rsid w:val="00192237"/>
    <w:rsid w:val="00196D7F"/>
    <w:rsid w:val="001B127A"/>
    <w:rsid w:val="001D0FC7"/>
    <w:rsid w:val="001D3A42"/>
    <w:rsid w:val="001F1218"/>
    <w:rsid w:val="0021117C"/>
    <w:rsid w:val="00233067"/>
    <w:rsid w:val="002504A5"/>
    <w:rsid w:val="0025740F"/>
    <w:rsid w:val="002729E4"/>
    <w:rsid w:val="00275EE7"/>
    <w:rsid w:val="002A51BB"/>
    <w:rsid w:val="002A7929"/>
    <w:rsid w:val="002B1B3B"/>
    <w:rsid w:val="002D125C"/>
    <w:rsid w:val="002E0045"/>
    <w:rsid w:val="002E43A2"/>
    <w:rsid w:val="002E5A13"/>
    <w:rsid w:val="003021A0"/>
    <w:rsid w:val="00305C53"/>
    <w:rsid w:val="003252C8"/>
    <w:rsid w:val="00352715"/>
    <w:rsid w:val="00364A2E"/>
    <w:rsid w:val="00382B22"/>
    <w:rsid w:val="0038512B"/>
    <w:rsid w:val="0038726C"/>
    <w:rsid w:val="0039055E"/>
    <w:rsid w:val="00392376"/>
    <w:rsid w:val="0039711A"/>
    <w:rsid w:val="00397B6C"/>
    <w:rsid w:val="003D4525"/>
    <w:rsid w:val="003F2302"/>
    <w:rsid w:val="00400CA8"/>
    <w:rsid w:val="004148AC"/>
    <w:rsid w:val="00424FDD"/>
    <w:rsid w:val="00427E48"/>
    <w:rsid w:val="00434BDA"/>
    <w:rsid w:val="00436342"/>
    <w:rsid w:val="00440154"/>
    <w:rsid w:val="004503B5"/>
    <w:rsid w:val="00456038"/>
    <w:rsid w:val="00470767"/>
    <w:rsid w:val="00473F85"/>
    <w:rsid w:val="00475629"/>
    <w:rsid w:val="0048578D"/>
    <w:rsid w:val="00496F6A"/>
    <w:rsid w:val="004A491E"/>
    <w:rsid w:val="004C0130"/>
    <w:rsid w:val="004C6E8B"/>
    <w:rsid w:val="004C79B1"/>
    <w:rsid w:val="004D03F8"/>
    <w:rsid w:val="004D5A0E"/>
    <w:rsid w:val="00501BB1"/>
    <w:rsid w:val="00505807"/>
    <w:rsid w:val="00513D6E"/>
    <w:rsid w:val="00514E71"/>
    <w:rsid w:val="00516B27"/>
    <w:rsid w:val="0052091C"/>
    <w:rsid w:val="00543382"/>
    <w:rsid w:val="005446E4"/>
    <w:rsid w:val="005553CD"/>
    <w:rsid w:val="00561261"/>
    <w:rsid w:val="00570108"/>
    <w:rsid w:val="00570904"/>
    <w:rsid w:val="00571D13"/>
    <w:rsid w:val="005750AD"/>
    <w:rsid w:val="00580D72"/>
    <w:rsid w:val="005829A3"/>
    <w:rsid w:val="00583969"/>
    <w:rsid w:val="0059571F"/>
    <w:rsid w:val="005A12FD"/>
    <w:rsid w:val="005A344D"/>
    <w:rsid w:val="005B20A5"/>
    <w:rsid w:val="005B42B8"/>
    <w:rsid w:val="005B7DAE"/>
    <w:rsid w:val="005D1F38"/>
    <w:rsid w:val="005D3D40"/>
    <w:rsid w:val="005D5F8E"/>
    <w:rsid w:val="005D64BC"/>
    <w:rsid w:val="005E05D6"/>
    <w:rsid w:val="005E4C35"/>
    <w:rsid w:val="0060153B"/>
    <w:rsid w:val="00610B30"/>
    <w:rsid w:val="0061177B"/>
    <w:rsid w:val="00623AFB"/>
    <w:rsid w:val="00626D1C"/>
    <w:rsid w:val="006440E1"/>
    <w:rsid w:val="00647028"/>
    <w:rsid w:val="0065516A"/>
    <w:rsid w:val="00661F81"/>
    <w:rsid w:val="00665D74"/>
    <w:rsid w:val="00666AF4"/>
    <w:rsid w:val="006672A5"/>
    <w:rsid w:val="00667E2A"/>
    <w:rsid w:val="00673ABD"/>
    <w:rsid w:val="006B0CAE"/>
    <w:rsid w:val="006B2384"/>
    <w:rsid w:val="006B618D"/>
    <w:rsid w:val="006B7E55"/>
    <w:rsid w:val="006D6995"/>
    <w:rsid w:val="006D79C2"/>
    <w:rsid w:val="006F1C86"/>
    <w:rsid w:val="00705B9F"/>
    <w:rsid w:val="007108B5"/>
    <w:rsid w:val="00712263"/>
    <w:rsid w:val="0071400B"/>
    <w:rsid w:val="0071509E"/>
    <w:rsid w:val="007210CC"/>
    <w:rsid w:val="00725B24"/>
    <w:rsid w:val="007350D9"/>
    <w:rsid w:val="00742812"/>
    <w:rsid w:val="0075135F"/>
    <w:rsid w:val="00752CD8"/>
    <w:rsid w:val="0076290E"/>
    <w:rsid w:val="00776F91"/>
    <w:rsid w:val="007872C1"/>
    <w:rsid w:val="00791B93"/>
    <w:rsid w:val="00792A69"/>
    <w:rsid w:val="007945C6"/>
    <w:rsid w:val="00794AA9"/>
    <w:rsid w:val="00795997"/>
    <w:rsid w:val="007972B9"/>
    <w:rsid w:val="007B6460"/>
    <w:rsid w:val="007B684D"/>
    <w:rsid w:val="007C541C"/>
    <w:rsid w:val="007D2475"/>
    <w:rsid w:val="007D2B5C"/>
    <w:rsid w:val="007E371D"/>
    <w:rsid w:val="007E4459"/>
    <w:rsid w:val="00800235"/>
    <w:rsid w:val="008131A2"/>
    <w:rsid w:val="00816AAA"/>
    <w:rsid w:val="00822954"/>
    <w:rsid w:val="00822E92"/>
    <w:rsid w:val="00830EAD"/>
    <w:rsid w:val="00841DC4"/>
    <w:rsid w:val="00853C4B"/>
    <w:rsid w:val="008748AE"/>
    <w:rsid w:val="008767C5"/>
    <w:rsid w:val="008A1220"/>
    <w:rsid w:val="008C4054"/>
    <w:rsid w:val="008C4E94"/>
    <w:rsid w:val="008D0D98"/>
    <w:rsid w:val="008D1F97"/>
    <w:rsid w:val="008E24CF"/>
    <w:rsid w:val="008E4335"/>
    <w:rsid w:val="008E4E04"/>
    <w:rsid w:val="008F1DFF"/>
    <w:rsid w:val="008F5E02"/>
    <w:rsid w:val="00904523"/>
    <w:rsid w:val="00916FCB"/>
    <w:rsid w:val="00920002"/>
    <w:rsid w:val="00922F2C"/>
    <w:rsid w:val="009245D5"/>
    <w:rsid w:val="009252B2"/>
    <w:rsid w:val="00926297"/>
    <w:rsid w:val="00930E2B"/>
    <w:rsid w:val="00933318"/>
    <w:rsid w:val="0093766D"/>
    <w:rsid w:val="00945496"/>
    <w:rsid w:val="00955F42"/>
    <w:rsid w:val="00960CBC"/>
    <w:rsid w:val="0097346F"/>
    <w:rsid w:val="00974A32"/>
    <w:rsid w:val="00982D37"/>
    <w:rsid w:val="009841A5"/>
    <w:rsid w:val="00987AD7"/>
    <w:rsid w:val="00993BCF"/>
    <w:rsid w:val="0099793A"/>
    <w:rsid w:val="009A3BEB"/>
    <w:rsid w:val="009B0F66"/>
    <w:rsid w:val="009D4DDC"/>
    <w:rsid w:val="009E5596"/>
    <w:rsid w:val="009E58E9"/>
    <w:rsid w:val="009F7AAA"/>
    <w:rsid w:val="00A005F3"/>
    <w:rsid w:val="00A2239A"/>
    <w:rsid w:val="00A237EA"/>
    <w:rsid w:val="00A32012"/>
    <w:rsid w:val="00A45121"/>
    <w:rsid w:val="00A50834"/>
    <w:rsid w:val="00A62294"/>
    <w:rsid w:val="00A62FF6"/>
    <w:rsid w:val="00A66FE6"/>
    <w:rsid w:val="00A760C0"/>
    <w:rsid w:val="00A81DE4"/>
    <w:rsid w:val="00A85DA8"/>
    <w:rsid w:val="00AA4977"/>
    <w:rsid w:val="00AB582F"/>
    <w:rsid w:val="00AC06D0"/>
    <w:rsid w:val="00AD3FAC"/>
    <w:rsid w:val="00AD6665"/>
    <w:rsid w:val="00AF3A87"/>
    <w:rsid w:val="00AF4689"/>
    <w:rsid w:val="00AF6C08"/>
    <w:rsid w:val="00B00FD2"/>
    <w:rsid w:val="00B06859"/>
    <w:rsid w:val="00B14F25"/>
    <w:rsid w:val="00B14F2C"/>
    <w:rsid w:val="00B21624"/>
    <w:rsid w:val="00B304C7"/>
    <w:rsid w:val="00B3513C"/>
    <w:rsid w:val="00B438B2"/>
    <w:rsid w:val="00B43BFD"/>
    <w:rsid w:val="00B442E3"/>
    <w:rsid w:val="00B44F79"/>
    <w:rsid w:val="00B46BE2"/>
    <w:rsid w:val="00B665B9"/>
    <w:rsid w:val="00B67498"/>
    <w:rsid w:val="00B755AC"/>
    <w:rsid w:val="00B869FE"/>
    <w:rsid w:val="00BB32ED"/>
    <w:rsid w:val="00BD66BC"/>
    <w:rsid w:val="00BE5008"/>
    <w:rsid w:val="00BF529E"/>
    <w:rsid w:val="00BF661D"/>
    <w:rsid w:val="00C14D45"/>
    <w:rsid w:val="00C75C05"/>
    <w:rsid w:val="00C86784"/>
    <w:rsid w:val="00C94C02"/>
    <w:rsid w:val="00CC0B8D"/>
    <w:rsid w:val="00CC6CDA"/>
    <w:rsid w:val="00CD7DD9"/>
    <w:rsid w:val="00CE1550"/>
    <w:rsid w:val="00CE7017"/>
    <w:rsid w:val="00CF1A94"/>
    <w:rsid w:val="00CF28BB"/>
    <w:rsid w:val="00D02F27"/>
    <w:rsid w:val="00D1725D"/>
    <w:rsid w:val="00D218E9"/>
    <w:rsid w:val="00D33074"/>
    <w:rsid w:val="00D4498F"/>
    <w:rsid w:val="00D4636B"/>
    <w:rsid w:val="00D660FD"/>
    <w:rsid w:val="00D67835"/>
    <w:rsid w:val="00D73716"/>
    <w:rsid w:val="00D9130A"/>
    <w:rsid w:val="00DA1390"/>
    <w:rsid w:val="00DA4DCA"/>
    <w:rsid w:val="00DA6CE8"/>
    <w:rsid w:val="00DB7945"/>
    <w:rsid w:val="00DC2858"/>
    <w:rsid w:val="00DE765E"/>
    <w:rsid w:val="00DF5B34"/>
    <w:rsid w:val="00E10E15"/>
    <w:rsid w:val="00E11D9A"/>
    <w:rsid w:val="00E14460"/>
    <w:rsid w:val="00E36415"/>
    <w:rsid w:val="00E6047B"/>
    <w:rsid w:val="00E712B0"/>
    <w:rsid w:val="00E7269D"/>
    <w:rsid w:val="00E81410"/>
    <w:rsid w:val="00E819B6"/>
    <w:rsid w:val="00E8303E"/>
    <w:rsid w:val="00E86144"/>
    <w:rsid w:val="00E97BA6"/>
    <w:rsid w:val="00EA5C74"/>
    <w:rsid w:val="00EB6783"/>
    <w:rsid w:val="00EC0244"/>
    <w:rsid w:val="00EC60F0"/>
    <w:rsid w:val="00EE2FBE"/>
    <w:rsid w:val="00F301CD"/>
    <w:rsid w:val="00F370DE"/>
    <w:rsid w:val="00F37789"/>
    <w:rsid w:val="00F37B20"/>
    <w:rsid w:val="00F401B0"/>
    <w:rsid w:val="00F40AB6"/>
    <w:rsid w:val="00F515C8"/>
    <w:rsid w:val="00F52E43"/>
    <w:rsid w:val="00F63C1F"/>
    <w:rsid w:val="00FA0CFA"/>
    <w:rsid w:val="00FA7191"/>
    <w:rsid w:val="00FE1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2d2d2,#cdcdcd,#c8c8c8"/>
    </o:shapedefaults>
    <o:shapelayout v:ext="edit">
      <o:idmap v:ext="edit" data="1"/>
    </o:shapelayout>
  </w:shapeDefaults>
  <w:decimalSymbol w:val=","/>
  <w:listSeparator w:val=";"/>
  <w14:docId w14:val="638F3768"/>
  <w15:docId w15:val="{32654DDD-3A5E-463B-AFBE-DAEFF7C9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59"/>
  </w:style>
  <w:style w:type="paragraph" w:styleId="Titre1">
    <w:name w:val="heading 1"/>
    <w:basedOn w:val="Normal"/>
    <w:next w:val="Normal"/>
    <w:link w:val="Titre1Car"/>
    <w:uiPriority w:val="9"/>
    <w:qFormat/>
    <w:rsid w:val="000972D4"/>
    <w:pPr>
      <w:keepNext/>
      <w:keepLines/>
      <w:numPr>
        <w:numId w:val="26"/>
      </w:numPr>
      <w:spacing w:before="480" w:after="0"/>
      <w:jc w:val="both"/>
      <w:outlineLvl w:val="0"/>
    </w:pPr>
    <w:rPr>
      <w:rFonts w:ascii="Cambria" w:eastAsia="MS Gothic" w:hAnsi="Cambria" w:cs="Arial"/>
      <w:b/>
      <w:bCs/>
      <w:color w:val="21798E"/>
      <w:sz w:val="24"/>
      <w:szCs w:val="24"/>
      <w:lang w:val="fr-CA"/>
    </w:rPr>
  </w:style>
  <w:style w:type="paragraph" w:styleId="Titre2">
    <w:name w:val="heading 2"/>
    <w:basedOn w:val="Normal"/>
    <w:next w:val="Normal"/>
    <w:link w:val="Titre2Car"/>
    <w:uiPriority w:val="9"/>
    <w:unhideWhenUsed/>
    <w:qFormat/>
    <w:rsid w:val="00B06859"/>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AC06D0"/>
    <w:pPr>
      <w:keepNext/>
      <w:keepLines/>
      <w:spacing w:before="200" w:after="0"/>
      <w:ind w:left="360"/>
      <w:jc w:val="both"/>
      <w:outlineLvl w:val="2"/>
    </w:pPr>
    <w:rPr>
      <w:rFonts w:ascii="Cambria" w:eastAsia="MS Gothic" w:hAnsi="Cambria" w:cs="Times New Roman"/>
      <w:b/>
      <w:bCs/>
      <w:color w:val="2DA2BF"/>
      <w:lang w:val="fr-CA"/>
    </w:rPr>
  </w:style>
  <w:style w:type="paragraph" w:styleId="Titre4">
    <w:name w:val="heading 4"/>
    <w:basedOn w:val="Normal"/>
    <w:next w:val="Normal"/>
    <w:link w:val="Titre4Car"/>
    <w:uiPriority w:val="9"/>
    <w:unhideWhenUsed/>
    <w:qFormat/>
    <w:rsid w:val="00B06859"/>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B06859"/>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B06859"/>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B06859"/>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unhideWhenUsed/>
    <w:qFormat/>
    <w:rsid w:val="00B06859"/>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unhideWhenUsed/>
    <w:qFormat/>
    <w:rsid w:val="00B06859"/>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pPr>
      <w:keepNext/>
      <w:keepLines/>
      <w:spacing w:before="140" w:line="220" w:lineRule="atLeast"/>
    </w:pPr>
    <w:rPr>
      <w:rFonts w:ascii="Arial" w:hAnsi="Arial"/>
      <w:spacing w:val="-4"/>
      <w:kern w:val="28"/>
    </w:rPr>
  </w:style>
  <w:style w:type="paragraph" w:styleId="Corpsdetexte">
    <w:name w:val="Body Text"/>
    <w:basedOn w:val="Normal"/>
    <w:pPr>
      <w:spacing w:after="220" w:line="220" w:lineRule="atLeast"/>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Corpsdetext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pPr>
      <w:keepNext/>
    </w:pPr>
  </w:style>
  <w:style w:type="paragraph" w:styleId="Lgende">
    <w:name w:val="caption"/>
    <w:basedOn w:val="Normal"/>
    <w:next w:val="Normal"/>
    <w:uiPriority w:val="35"/>
    <w:unhideWhenUsed/>
    <w:qFormat/>
    <w:rsid w:val="00B06859"/>
    <w:pPr>
      <w:spacing w:line="240" w:lineRule="auto"/>
    </w:pPr>
    <w:rPr>
      <w:b/>
      <w:bCs/>
      <w:color w:val="2DA2BF"/>
      <w:sz w:val="18"/>
      <w:szCs w:val="18"/>
    </w:rPr>
  </w:style>
  <w:style w:type="paragraph" w:customStyle="1" w:styleId="Picture">
    <w:name w:val="Picture"/>
    <w:basedOn w:val="Normal"/>
    <w:next w:val="Lgende"/>
    <w:pPr>
      <w:keepNext/>
    </w:pPr>
  </w:style>
  <w:style w:type="paragraph" w:customStyle="1" w:styleId="DocumentLabel">
    <w:name w:val="Document Label"/>
    <w:basedOn w:val="HeadingBase"/>
    <w:next w:val="Corpsdetexte"/>
    <w:pPr>
      <w:spacing w:before="160"/>
    </w:pPr>
    <w:rPr>
      <w:rFonts w:ascii="Times New Roman" w:hAnsi="Times New Roman"/>
      <w:spacing w:val="-30"/>
      <w:sz w:val="60"/>
    </w:rPr>
  </w:style>
  <w:style w:type="character" w:styleId="Appeldenotedefin">
    <w:name w:val="endnote reference"/>
    <w:semiHidden/>
    <w:rPr>
      <w:b/>
      <w:vertAlign w:val="superscript"/>
    </w:rPr>
  </w:style>
  <w:style w:type="paragraph" w:styleId="Notedefin">
    <w:name w:val="endnote text"/>
    <w:basedOn w:val="FootnoteBase"/>
    <w:semiHidden/>
  </w:style>
  <w:style w:type="paragraph" w:styleId="Pieddepage">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Titreindex">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Titre1"/>
  </w:style>
  <w:style w:type="character" w:customStyle="1" w:styleId="Lead-inEmphasis">
    <w:name w:val="Lead-in Emphasis"/>
    <w:rPr>
      <w:rFonts w:ascii="Arial" w:hAnsi="Arial"/>
      <w:b/>
      <w:spacing w:val="-4"/>
    </w:rPr>
  </w:style>
  <w:style w:type="character" w:styleId="Numrodeligne">
    <w:name w:val="line number"/>
    <w:rPr>
      <w:sz w:val="18"/>
    </w:rPr>
  </w:style>
  <w:style w:type="paragraph" w:styleId="Liste">
    <w:name w:val="List"/>
    <w:basedOn w:val="Corpsdetexte"/>
    <w:pPr>
      <w:ind w:left="1440" w:hanging="360"/>
    </w:pPr>
  </w:style>
  <w:style w:type="paragraph" w:styleId="Listepuces">
    <w:name w:val="List Bullet"/>
    <w:basedOn w:val="Liste"/>
    <w:pPr>
      <w:numPr>
        <w:numId w:val="1"/>
      </w:numPr>
      <w:ind w:right="720"/>
    </w:pPr>
  </w:style>
  <w:style w:type="paragraph" w:styleId="Listenumros">
    <w:name w:val="List Number"/>
    <w:basedOn w:val="Liste"/>
    <w:pPr>
      <w:ind w:left="1800" w:right="720"/>
    </w:pPr>
  </w:style>
  <w:style w:type="paragraph" w:styleId="Textedemacro">
    <w:name w:val="macro"/>
    <w:basedOn w:val="Normal"/>
    <w:semiHidden/>
    <w:rPr>
      <w:rFonts w:ascii="Courier New" w:hAnsi="Courier New"/>
    </w:rPr>
  </w:style>
  <w:style w:type="character" w:styleId="Numrodepage">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desillustrations">
    <w:name w:val="table of figures"/>
    <w:basedOn w:val="TOCBase"/>
    <w:semiHidden/>
    <w:pPr>
      <w:ind w:left="1440" w:hanging="360"/>
    </w:pPr>
  </w:style>
  <w:style w:type="paragraph" w:styleId="TM1">
    <w:name w:val="toc 1"/>
    <w:basedOn w:val="TOCBase"/>
    <w:semiHidden/>
    <w:rPr>
      <w:b/>
      <w:spacing w:val="-4"/>
    </w:rPr>
  </w:style>
  <w:style w:type="paragraph" w:styleId="TM2">
    <w:name w:val="toc 2"/>
    <w:basedOn w:val="TOCBase"/>
    <w:semiHidden/>
  </w:style>
  <w:style w:type="paragraph" w:styleId="TM3">
    <w:name w:val="toc 3"/>
    <w:basedOn w:val="TOCBase"/>
    <w:semiHidden/>
  </w:style>
  <w:style w:type="paragraph" w:styleId="TM4">
    <w:name w:val="toc 4"/>
    <w:basedOn w:val="TOCBase"/>
    <w:semiHidden/>
  </w:style>
  <w:style w:type="paragraph" w:styleId="TM5">
    <w:name w:val="toc 5"/>
    <w:basedOn w:val="TOCBase"/>
    <w:semiHidden/>
  </w:style>
  <w:style w:type="paragraph" w:customStyle="1" w:styleId="SectionLabel">
    <w:name w:val="Section Label"/>
    <w:basedOn w:val="HeadingBase"/>
    <w:next w:val="Corpsdetexte"/>
    <w:pPr>
      <w:spacing w:before="400" w:after="440"/>
    </w:pPr>
    <w:rPr>
      <w:rFonts w:ascii="Times New Roman" w:hAnsi="Times New Roman"/>
      <w:spacing w:val="-30"/>
      <w:sz w:val="60"/>
    </w:rPr>
  </w:style>
  <w:style w:type="paragraph" w:customStyle="1" w:styleId="FooterFirst">
    <w:name w:val="Footer First"/>
    <w:basedOn w:val="Pieddepage"/>
    <w:pPr>
      <w:pBdr>
        <w:bottom w:val="single" w:sz="6" w:space="1" w:color="auto"/>
      </w:pBdr>
      <w:spacing w:before="600"/>
    </w:pPr>
    <w:rPr>
      <w:b/>
    </w:rPr>
  </w:style>
  <w:style w:type="paragraph" w:customStyle="1" w:styleId="FooterEven">
    <w:name w:val="Footer Even"/>
    <w:basedOn w:val="Pieddepage"/>
    <w:pPr>
      <w:pBdr>
        <w:bottom w:val="single" w:sz="6" w:space="1" w:color="auto"/>
      </w:pBdr>
      <w:spacing w:before="600"/>
    </w:pPr>
    <w:rPr>
      <w:b/>
    </w:rPr>
  </w:style>
  <w:style w:type="paragraph" w:customStyle="1" w:styleId="FooterOdd">
    <w:name w:val="Footer Odd"/>
    <w:basedOn w:val="Pieddepage"/>
    <w:pPr>
      <w:pBdr>
        <w:bottom w:val="single" w:sz="6" w:space="1" w:color="auto"/>
      </w:pBdr>
      <w:spacing w:before="600"/>
    </w:pPr>
    <w:rPr>
      <w:b/>
    </w:rPr>
  </w:style>
  <w:style w:type="paragraph" w:customStyle="1" w:styleId="HeaderFirst">
    <w:name w:val="Header First"/>
    <w:basedOn w:val="En-tte"/>
  </w:style>
  <w:style w:type="paragraph" w:customStyle="1" w:styleId="HeaderEven">
    <w:name w:val="Header Even"/>
    <w:basedOn w:val="En-tte"/>
  </w:style>
  <w:style w:type="paragraph" w:customStyle="1" w:styleId="HeaderOdd">
    <w:name w:val="Header Odd"/>
    <w:basedOn w:val="En-tte"/>
  </w:style>
  <w:style w:type="paragraph" w:styleId="Retraitcorpsdetexte">
    <w:name w:val="Body Text Indent"/>
    <w:basedOn w:val="Corpsdetexte"/>
    <w:pPr>
      <w:ind w:left="1440"/>
    </w:pPr>
  </w:style>
  <w:style w:type="paragraph" w:styleId="Titre">
    <w:name w:val="Title"/>
    <w:basedOn w:val="Normal"/>
    <w:next w:val="Normal"/>
    <w:link w:val="TitreCar"/>
    <w:uiPriority w:val="10"/>
    <w:qFormat/>
    <w:rsid w:val="00B06859"/>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Listenumros5">
    <w:name w:val="List Number 5"/>
    <w:basedOn w:val="Listenumros"/>
    <w:pPr>
      <w:ind w:left="3240"/>
    </w:pPr>
  </w:style>
  <w:style w:type="paragraph" w:styleId="Listenumros4">
    <w:name w:val="List Number 4"/>
    <w:basedOn w:val="Listenumros"/>
    <w:pPr>
      <w:ind w:left="2880"/>
    </w:pPr>
  </w:style>
  <w:style w:type="paragraph" w:styleId="Listenumros3">
    <w:name w:val="List Number 3"/>
    <w:basedOn w:val="Listenumros"/>
    <w:pPr>
      <w:ind w:left="2520"/>
    </w:pPr>
  </w:style>
  <w:style w:type="paragraph" w:styleId="Listepuces5">
    <w:name w:val="List Bullet 5"/>
    <w:basedOn w:val="Listepuces"/>
    <w:pPr>
      <w:ind w:left="3240"/>
    </w:pPr>
  </w:style>
  <w:style w:type="paragraph" w:styleId="Listepuces4">
    <w:name w:val="List Bullet 4"/>
    <w:basedOn w:val="Listepuces"/>
    <w:pPr>
      <w:ind w:left="2880"/>
    </w:pPr>
  </w:style>
  <w:style w:type="paragraph" w:styleId="Listepuces3">
    <w:name w:val="List Bullet 3"/>
    <w:basedOn w:val="Listepuces"/>
    <w:pPr>
      <w:ind w:left="2520"/>
    </w:pPr>
  </w:style>
  <w:style w:type="paragraph" w:styleId="Listepuces2">
    <w:name w:val="List Bullet 2"/>
    <w:basedOn w:val="Listepuces"/>
    <w:pPr>
      <w:ind w:left="2160"/>
    </w:pPr>
  </w:style>
  <w:style w:type="paragraph" w:styleId="Liste5">
    <w:name w:val="List 5"/>
    <w:basedOn w:val="Liste"/>
    <w:pPr>
      <w:ind w:left="2880"/>
    </w:pPr>
  </w:style>
  <w:style w:type="paragraph" w:styleId="Liste4">
    <w:name w:val="List 4"/>
    <w:basedOn w:val="Liste"/>
    <w:pPr>
      <w:ind w:left="2520"/>
    </w:pPr>
  </w:style>
  <w:style w:type="paragraph" w:styleId="Liste3">
    <w:name w:val="List 3"/>
    <w:basedOn w:val="Liste"/>
    <w:pPr>
      <w:ind w:left="2160"/>
    </w:pPr>
  </w:style>
  <w:style w:type="paragraph" w:styleId="Liste2">
    <w:name w:val="List 2"/>
    <w:basedOn w:val="Liste"/>
    <w:pPr>
      <w:ind w:left="1800"/>
    </w:pPr>
  </w:style>
  <w:style w:type="character" w:styleId="Accentuation">
    <w:name w:val="Emphasis"/>
    <w:uiPriority w:val="20"/>
    <w:qFormat/>
    <w:rsid w:val="00B06859"/>
    <w:rPr>
      <w:i/>
      <w:iCs/>
    </w:rPr>
  </w:style>
  <w:style w:type="character" w:styleId="Marquedecommentaire">
    <w:name w:val="annotation reference"/>
    <w:semiHidden/>
    <w:rPr>
      <w:sz w:val="16"/>
    </w:rPr>
  </w:style>
  <w:style w:type="paragraph" w:styleId="Commentaire">
    <w:name w:val="annotation text"/>
    <w:basedOn w:val="FootnoteBase"/>
    <w:semiHidden/>
  </w:style>
  <w:style w:type="paragraph" w:styleId="Listenumros2">
    <w:name w:val="List Number 2"/>
    <w:basedOn w:val="Listenumros"/>
    <w:pPr>
      <w:ind w:left="2160"/>
    </w:pPr>
  </w:style>
  <w:style w:type="paragraph" w:styleId="Listecontinue">
    <w:name w:val="List Continue"/>
    <w:basedOn w:val="Liste"/>
    <w:pPr>
      <w:ind w:left="1800" w:firstLine="0"/>
    </w:pPr>
  </w:style>
  <w:style w:type="paragraph" w:styleId="Listecontinue2">
    <w:name w:val="List Continue 2"/>
    <w:basedOn w:val="Listecontinue"/>
    <w:pPr>
      <w:ind w:left="2160"/>
    </w:pPr>
  </w:style>
  <w:style w:type="paragraph" w:styleId="Listecontinue3">
    <w:name w:val="List Continue 3"/>
    <w:basedOn w:val="Listecontinue"/>
    <w:pPr>
      <w:ind w:left="2520"/>
    </w:pPr>
  </w:style>
  <w:style w:type="paragraph" w:styleId="Listecontinue4">
    <w:name w:val="List Continue 4"/>
    <w:basedOn w:val="Listecontinue"/>
    <w:pPr>
      <w:ind w:left="2880"/>
    </w:pPr>
  </w:style>
  <w:style w:type="paragraph" w:styleId="Listecontinue5">
    <w:name w:val="List Continue 5"/>
    <w:basedOn w:val="Listecontinue"/>
    <w:pPr>
      <w:ind w:left="3240"/>
    </w:pPr>
  </w:style>
  <w:style w:type="paragraph" w:styleId="Retraitnormal">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Corpsdetexte"/>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pPr>
      <w:tabs>
        <w:tab w:val="right" w:leader="dot" w:pos="7560"/>
      </w:tabs>
      <w:ind w:left="1440" w:hanging="360"/>
    </w:pPr>
  </w:style>
  <w:style w:type="paragraph" w:styleId="TitreTR">
    <w:name w:val="toa heading"/>
    <w:basedOn w:val="Normal"/>
    <w:next w:val="Tabledesrfrencesjuridiques"/>
    <w:semiHidden/>
    <w:pPr>
      <w:keepNext/>
      <w:spacing w:before="240" w:after="120" w:line="360" w:lineRule="exact"/>
    </w:pPr>
    <w:rPr>
      <w:rFonts w:ascii="Arial" w:hAnsi="Arial"/>
      <w:b/>
      <w:kern w:val="28"/>
      <w:sz w:val="28"/>
    </w:rPr>
  </w:style>
  <w:style w:type="paragraph" w:styleId="En-ttedemessage">
    <w:name w:val="Message Header"/>
    <w:basedOn w:val="Corpsdetext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pPr>
      <w:ind w:left="90"/>
    </w:pPr>
  </w:style>
  <w:style w:type="character" w:styleId="Lienhypertexte">
    <w:name w:val="Hyperlink"/>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Courier New"/>
      <w:color w:val="000000"/>
      <w:sz w:val="19"/>
      <w:szCs w:val="19"/>
    </w:rPr>
  </w:style>
  <w:style w:type="character" w:styleId="lev">
    <w:name w:val="Strong"/>
    <w:uiPriority w:val="22"/>
    <w:qFormat/>
    <w:rsid w:val="00B06859"/>
    <w:rPr>
      <w:b/>
      <w:bCs/>
    </w:rPr>
  </w:style>
  <w:style w:type="paragraph" w:styleId="Textedebulles">
    <w:name w:val="Balloon Text"/>
    <w:basedOn w:val="Normal"/>
    <w:semiHidden/>
    <w:rPr>
      <w:rFonts w:ascii="Tahoma" w:hAnsi="Tahoma" w:cs="Tahoma"/>
      <w:sz w:val="16"/>
      <w:szCs w:val="16"/>
    </w:rPr>
  </w:style>
  <w:style w:type="paragraph" w:styleId="Corpsdetexte2">
    <w:name w:val="Body Text 2"/>
    <w:basedOn w:val="Normal"/>
    <w:pPr>
      <w:jc w:val="both"/>
    </w:pPr>
    <w:rPr>
      <w:rFonts w:ascii="Arial" w:hAnsi="Arial" w:cs="Arial"/>
      <w:sz w:val="24"/>
    </w:rPr>
  </w:style>
  <w:style w:type="table" w:styleId="Grilledutableau">
    <w:name w:val="Table Grid"/>
    <w:basedOn w:val="Tableau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link w:val="Titre1"/>
    <w:uiPriority w:val="9"/>
    <w:rsid w:val="000972D4"/>
    <w:rPr>
      <w:rFonts w:ascii="Cambria" w:eastAsia="MS Gothic" w:hAnsi="Cambria" w:cs="Arial"/>
      <w:b/>
      <w:bCs/>
      <w:color w:val="21798E"/>
      <w:sz w:val="24"/>
      <w:szCs w:val="24"/>
      <w:lang w:val="fr-CA"/>
    </w:rPr>
  </w:style>
  <w:style w:type="character" w:customStyle="1" w:styleId="Titre2Car">
    <w:name w:val="Titre 2 Car"/>
    <w:link w:val="Titre2"/>
    <w:uiPriority w:val="9"/>
    <w:rsid w:val="00B06859"/>
    <w:rPr>
      <w:rFonts w:ascii="Cambria" w:eastAsia="MS Gothic" w:hAnsi="Cambria" w:cs="Times New Roman"/>
      <w:b/>
      <w:bCs/>
      <w:color w:val="2DA2BF"/>
      <w:sz w:val="26"/>
      <w:szCs w:val="26"/>
    </w:rPr>
  </w:style>
  <w:style w:type="character" w:customStyle="1" w:styleId="Titre3Car">
    <w:name w:val="Titre 3 Car"/>
    <w:link w:val="Titre3"/>
    <w:uiPriority w:val="9"/>
    <w:rsid w:val="00AC06D0"/>
    <w:rPr>
      <w:rFonts w:ascii="Cambria" w:eastAsia="MS Gothic" w:hAnsi="Cambria" w:cs="Times New Roman"/>
      <w:b/>
      <w:bCs/>
      <w:color w:val="2DA2BF"/>
      <w:lang w:val="fr-CA"/>
    </w:rPr>
  </w:style>
  <w:style w:type="character" w:customStyle="1" w:styleId="Titre4Car">
    <w:name w:val="Titre 4 Car"/>
    <w:link w:val="Titre4"/>
    <w:uiPriority w:val="9"/>
    <w:rsid w:val="00B06859"/>
    <w:rPr>
      <w:rFonts w:ascii="Cambria" w:eastAsia="MS Gothic" w:hAnsi="Cambria" w:cs="Times New Roman"/>
      <w:b/>
      <w:bCs/>
      <w:i/>
      <w:iCs/>
      <w:color w:val="2DA2BF"/>
    </w:rPr>
  </w:style>
  <w:style w:type="character" w:customStyle="1" w:styleId="Titre5Car">
    <w:name w:val="Titre 5 Car"/>
    <w:link w:val="Titre5"/>
    <w:uiPriority w:val="9"/>
    <w:rsid w:val="00B06859"/>
    <w:rPr>
      <w:rFonts w:ascii="Cambria" w:eastAsia="MS Gothic" w:hAnsi="Cambria" w:cs="Times New Roman"/>
      <w:color w:val="16505E"/>
    </w:rPr>
  </w:style>
  <w:style w:type="character" w:customStyle="1" w:styleId="Titre6Car">
    <w:name w:val="Titre 6 Car"/>
    <w:link w:val="Titre6"/>
    <w:uiPriority w:val="9"/>
    <w:rsid w:val="00B06859"/>
    <w:rPr>
      <w:rFonts w:ascii="Cambria" w:eastAsia="MS Gothic" w:hAnsi="Cambria" w:cs="Times New Roman"/>
      <w:i/>
      <w:iCs/>
      <w:color w:val="16505E"/>
    </w:rPr>
  </w:style>
  <w:style w:type="character" w:customStyle="1" w:styleId="Titre7Car">
    <w:name w:val="Titre 7 Car"/>
    <w:link w:val="Titre7"/>
    <w:uiPriority w:val="9"/>
    <w:rsid w:val="00B06859"/>
    <w:rPr>
      <w:rFonts w:ascii="Cambria" w:eastAsia="MS Gothic" w:hAnsi="Cambria" w:cs="Times New Roman"/>
      <w:i/>
      <w:iCs/>
      <w:color w:val="404040"/>
    </w:rPr>
  </w:style>
  <w:style w:type="character" w:customStyle="1" w:styleId="Titre8Car">
    <w:name w:val="Titre 8 Car"/>
    <w:link w:val="Titre8"/>
    <w:uiPriority w:val="9"/>
    <w:rsid w:val="00B06859"/>
    <w:rPr>
      <w:rFonts w:ascii="Cambria" w:eastAsia="MS Gothic" w:hAnsi="Cambria" w:cs="Times New Roman"/>
      <w:color w:val="2DA2BF"/>
      <w:sz w:val="20"/>
      <w:szCs w:val="20"/>
    </w:rPr>
  </w:style>
  <w:style w:type="character" w:customStyle="1" w:styleId="Titre9Car">
    <w:name w:val="Titre 9 Car"/>
    <w:link w:val="Titre9"/>
    <w:uiPriority w:val="9"/>
    <w:rsid w:val="00B06859"/>
    <w:rPr>
      <w:rFonts w:ascii="Cambria" w:eastAsia="MS Gothic" w:hAnsi="Cambria" w:cs="Times New Roman"/>
      <w:i/>
      <w:iCs/>
      <w:color w:val="404040"/>
      <w:sz w:val="20"/>
      <w:szCs w:val="20"/>
    </w:rPr>
  </w:style>
  <w:style w:type="character" w:customStyle="1" w:styleId="TitreCar">
    <w:name w:val="Titre Car"/>
    <w:link w:val="Titre"/>
    <w:uiPriority w:val="10"/>
    <w:rsid w:val="00B06859"/>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B06859"/>
    <w:pPr>
      <w:numPr>
        <w:ilvl w:val="1"/>
      </w:numPr>
    </w:pPr>
    <w:rPr>
      <w:rFonts w:ascii="Cambria" w:eastAsia="MS Gothic" w:hAnsi="Cambria" w:cs="Times New Roman"/>
      <w:i/>
      <w:iCs/>
      <w:color w:val="2DA2BF"/>
      <w:spacing w:val="15"/>
      <w:sz w:val="24"/>
      <w:szCs w:val="24"/>
    </w:rPr>
  </w:style>
  <w:style w:type="character" w:customStyle="1" w:styleId="Sous-titreCar">
    <w:name w:val="Sous-titre Car"/>
    <w:link w:val="Sous-titre"/>
    <w:uiPriority w:val="11"/>
    <w:rsid w:val="00B06859"/>
    <w:rPr>
      <w:rFonts w:ascii="Cambria" w:eastAsia="MS Gothic" w:hAnsi="Cambria" w:cs="Times New Roman"/>
      <w:i/>
      <w:iCs/>
      <w:color w:val="2DA2BF"/>
      <w:spacing w:val="15"/>
      <w:sz w:val="24"/>
      <w:szCs w:val="24"/>
    </w:rPr>
  </w:style>
  <w:style w:type="paragraph" w:styleId="Sansinterligne">
    <w:name w:val="No Spacing"/>
    <w:uiPriority w:val="1"/>
    <w:qFormat/>
    <w:rsid w:val="00B06859"/>
    <w:pPr>
      <w:spacing w:after="0" w:line="240" w:lineRule="auto"/>
    </w:pPr>
  </w:style>
  <w:style w:type="paragraph" w:styleId="Paragraphedeliste">
    <w:name w:val="List Paragraph"/>
    <w:basedOn w:val="Normal"/>
    <w:uiPriority w:val="34"/>
    <w:qFormat/>
    <w:rsid w:val="00B06859"/>
    <w:pPr>
      <w:ind w:left="720"/>
      <w:contextualSpacing/>
    </w:pPr>
  </w:style>
  <w:style w:type="paragraph" w:styleId="Citation">
    <w:name w:val="Quote"/>
    <w:basedOn w:val="Normal"/>
    <w:next w:val="Normal"/>
    <w:link w:val="CitationCar"/>
    <w:uiPriority w:val="29"/>
    <w:qFormat/>
    <w:rsid w:val="00752CD8"/>
    <w:pPr>
      <w:ind w:left="360"/>
      <w:jc w:val="both"/>
    </w:pPr>
    <w:rPr>
      <w:i/>
      <w:iCs/>
      <w:color w:val="000000"/>
      <w:lang w:val="fr-CA"/>
    </w:rPr>
  </w:style>
  <w:style w:type="character" w:customStyle="1" w:styleId="CitationCar">
    <w:name w:val="Citation Car"/>
    <w:link w:val="Citation"/>
    <w:uiPriority w:val="29"/>
    <w:rsid w:val="00752CD8"/>
    <w:rPr>
      <w:i/>
      <w:iCs/>
      <w:color w:val="000000"/>
      <w:lang w:val="fr-CA"/>
    </w:rPr>
  </w:style>
  <w:style w:type="paragraph" w:styleId="Citationintense">
    <w:name w:val="Intense Quote"/>
    <w:basedOn w:val="Normal"/>
    <w:next w:val="Normal"/>
    <w:link w:val="CitationintenseCar"/>
    <w:uiPriority w:val="30"/>
    <w:qFormat/>
    <w:rsid w:val="00B06859"/>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B06859"/>
    <w:rPr>
      <w:b/>
      <w:bCs/>
      <w:i/>
      <w:iCs/>
      <w:color w:val="2DA2BF"/>
    </w:rPr>
  </w:style>
  <w:style w:type="character" w:styleId="Emphaseple">
    <w:name w:val="Subtle Emphasis"/>
    <w:uiPriority w:val="19"/>
    <w:qFormat/>
    <w:rsid w:val="00B06859"/>
    <w:rPr>
      <w:i/>
      <w:iCs/>
      <w:color w:val="808080"/>
    </w:rPr>
  </w:style>
  <w:style w:type="character" w:styleId="Emphaseintense">
    <w:name w:val="Intense Emphasis"/>
    <w:uiPriority w:val="21"/>
    <w:qFormat/>
    <w:rsid w:val="00B06859"/>
    <w:rPr>
      <w:b/>
      <w:bCs/>
      <w:i/>
      <w:iCs/>
      <w:color w:val="2DA2BF"/>
    </w:rPr>
  </w:style>
  <w:style w:type="character" w:styleId="Rfrenceple">
    <w:name w:val="Subtle Reference"/>
    <w:uiPriority w:val="31"/>
    <w:qFormat/>
    <w:rsid w:val="00B06859"/>
    <w:rPr>
      <w:smallCaps/>
      <w:color w:val="DA1F28"/>
      <w:u w:val="single"/>
    </w:rPr>
  </w:style>
  <w:style w:type="character" w:styleId="Rfrenceintense">
    <w:name w:val="Intense Reference"/>
    <w:uiPriority w:val="32"/>
    <w:qFormat/>
    <w:rsid w:val="00B06859"/>
    <w:rPr>
      <w:b/>
      <w:bCs/>
      <w:smallCaps/>
      <w:color w:val="DA1F28"/>
      <w:spacing w:val="5"/>
      <w:u w:val="single"/>
    </w:rPr>
  </w:style>
  <w:style w:type="character" w:styleId="Titredulivre">
    <w:name w:val="Book Title"/>
    <w:uiPriority w:val="33"/>
    <w:qFormat/>
    <w:rsid w:val="00B06859"/>
    <w:rPr>
      <w:b/>
      <w:bCs/>
      <w:smallCaps/>
      <w:spacing w:val="5"/>
    </w:rPr>
  </w:style>
  <w:style w:type="paragraph" w:styleId="En-ttedetabledesmatires">
    <w:name w:val="TOC Heading"/>
    <w:basedOn w:val="Titre1"/>
    <w:next w:val="Normal"/>
    <w:uiPriority w:val="39"/>
    <w:semiHidden/>
    <w:unhideWhenUsed/>
    <w:qFormat/>
    <w:rsid w:val="00B06859"/>
    <w:pPr>
      <w:outlineLvl w:val="9"/>
    </w:pPr>
    <w:rPr>
      <w:rFonts w:cs="Times New Roman"/>
    </w:rPr>
  </w:style>
  <w:style w:type="table" w:styleId="Tableauclassique1">
    <w:name w:val="Table Classic 1"/>
    <w:basedOn w:val="TableauNormal"/>
    <w:rsid w:val="00514E7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Effetsdetableau3D2">
    <w:name w:val="Table 3D effects 2"/>
    <w:basedOn w:val="TableauNormal"/>
    <w:rsid w:val="00514E71"/>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olor3">
    <w:name w:val="Table Colorful 3"/>
    <w:basedOn w:val="TableauNormal"/>
    <w:rsid w:val="00514E7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Grilledetableau1">
    <w:name w:val="Table Grid 1"/>
    <w:basedOn w:val="TableauNormal"/>
    <w:rsid w:val="00514E7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aulgant">
    <w:name w:val="Table Elegant"/>
    <w:basedOn w:val="TableauNormal"/>
    <w:rsid w:val="00514E7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aucontemporain">
    <w:name w:val="Table Contemporary"/>
    <w:basedOn w:val="TableauNormal"/>
    <w:rsid w:val="00514E71"/>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rameclaire-Accent1">
    <w:name w:val="Light Shading Accent 1"/>
    <w:basedOn w:val="TableauNormal"/>
    <w:uiPriority w:val="30"/>
    <w:qFormat/>
    <w:rsid w:val="00514E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0"/>
    <w:rsid w:val="00514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illemoyenne3-Accent1">
    <w:name w:val="Medium Grid 3 Accent 1"/>
    <w:basedOn w:val="TableauNormal"/>
    <w:uiPriority w:val="64"/>
    <w:rsid w:val="00514E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claire-Accent1">
    <w:name w:val="Light List Accent 1"/>
    <w:basedOn w:val="TableauNormal"/>
    <w:uiPriority w:val="66"/>
    <w:rsid w:val="00514E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uresEts\log620\laboratoires0209\laboratoire1\log620Laboratoire1Modele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log620Laboratoire1ModeleRapport.dot</Template>
  <TotalTime>1624</TotalTime>
  <Pages>1</Pages>
  <Words>2020</Words>
  <Characters>11112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Rapport de laboratoire</vt:lpstr>
    </vt:vector>
  </TitlesOfParts>
  <Company>École de technologie supérieure</Company>
  <LinksUpToDate>false</LinksUpToDate>
  <CharactersWithSpaces>13106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creator>Efimbel</dc:creator>
  <cp:lastModifiedBy>Nicolas Guitton</cp:lastModifiedBy>
  <cp:revision>9</cp:revision>
  <cp:lastPrinted>2013-04-18T15:57:00Z</cp:lastPrinted>
  <dcterms:created xsi:type="dcterms:W3CDTF">2015-11-05T20:23:00Z</dcterms:created>
  <dcterms:modified xsi:type="dcterms:W3CDTF">2015-12-01T01:01:00Z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